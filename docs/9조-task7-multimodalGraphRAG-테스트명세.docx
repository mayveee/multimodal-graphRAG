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A7A79" w14:textId="77777777" w:rsidR="00032A93" w:rsidRPr="001318A6" w:rsidRDefault="00032A93">
      <w:pPr>
        <w:pStyle w:val="5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Project Document</w:t>
      </w:r>
    </w:p>
    <w:p w14:paraId="51496912" w14:textId="264D04A6" w:rsidR="00032A93" w:rsidRPr="001318A6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5D202555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0850ADC9" w14:textId="77777777" w:rsidR="00032A93" w:rsidRPr="001318A6" w:rsidRDefault="00A02D76">
      <w:pPr>
        <w:pStyle w:val="a9"/>
        <w:spacing w:after="720"/>
        <w:ind w:right="1000"/>
        <w:rPr>
          <w:rFonts w:ascii="바탕체" w:eastAsia="바탕체" w:hAnsi="바탕체"/>
          <w:w w:val="90"/>
        </w:rPr>
      </w:pPr>
      <w:r w:rsidRPr="001318A6">
        <w:rPr>
          <w:rFonts w:ascii="바탕체" w:eastAsia="바탕체" w:hAnsi="바탕체"/>
          <w:w w:val="90"/>
        </w:rPr>
        <w:t xml:space="preserve">Test </w:t>
      </w:r>
      <w:r w:rsidR="003A3672" w:rsidRPr="001318A6">
        <w:rPr>
          <w:rFonts w:ascii="바탕체" w:eastAsia="바탕체" w:hAnsi="바탕체" w:hint="eastAsia"/>
          <w:w w:val="90"/>
        </w:rPr>
        <w:t>P</w:t>
      </w:r>
      <w:r w:rsidR="003A3672" w:rsidRPr="001318A6">
        <w:rPr>
          <w:rFonts w:ascii="바탕체" w:eastAsia="바탕체" w:hAnsi="바탕체"/>
          <w:w w:val="90"/>
        </w:rPr>
        <w:t xml:space="preserve">lan / Test Cases Design </w:t>
      </w:r>
      <w:r w:rsidR="002F39C6" w:rsidRPr="001318A6">
        <w:rPr>
          <w:rFonts w:ascii="바탕체" w:eastAsia="바탕체" w:hAnsi="바탕체" w:hint="eastAsia"/>
          <w:w w:val="90"/>
        </w:rPr>
        <w:t>Document</w:t>
      </w:r>
    </w:p>
    <w:p w14:paraId="1A27AE1F" w14:textId="77777777" w:rsidR="00CA1D5B" w:rsidRPr="001318A6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1318A6" w14:paraId="180AC42E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7F4F9447" w14:textId="77777777" w:rsidR="00CA1D5B" w:rsidRPr="001318A6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1318A6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1318A6">
              <w:rPr>
                <w:rFonts w:ascii="바탕체" w:eastAsia="바탕체" w:hAnsi="바탕체"/>
                <w:sz w:val="24"/>
              </w:rPr>
              <w:t>N</w:t>
            </w:r>
            <w:r w:rsidRPr="001318A6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2AF870C3" w14:textId="6918D3DD" w:rsidR="00CA1D5B" w:rsidRPr="001318A6" w:rsidRDefault="00350213" w:rsidP="009E5EAB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사용자 이미지 기반 AI </w:t>
            </w:r>
            <w:proofErr w:type="spellStart"/>
            <w:r>
              <w:rPr>
                <w:rFonts w:ascii="바탕체" w:eastAsia="바탕체" w:hAnsi="바탕체" w:hint="eastAsia"/>
              </w:rPr>
              <w:t>챗봇</w:t>
            </w:r>
            <w:proofErr w:type="spellEnd"/>
          </w:p>
        </w:tc>
      </w:tr>
    </w:tbl>
    <w:p w14:paraId="7014DC4B" w14:textId="77777777" w:rsidR="006D5CF6" w:rsidRPr="001318A6" w:rsidRDefault="006D5CF6" w:rsidP="006D5CF6">
      <w:pPr>
        <w:rPr>
          <w:rFonts w:ascii="바탕체" w:eastAsia="바탕체" w:hAnsi="바탕체"/>
        </w:rPr>
      </w:pPr>
    </w:p>
    <w:p w14:paraId="6B54234D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5DB3D22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6C4F415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CD47BFC" w14:textId="77777777" w:rsidR="0016423A" w:rsidRPr="001318A6" w:rsidRDefault="0016423A" w:rsidP="006D5CF6">
      <w:pPr>
        <w:rPr>
          <w:rFonts w:ascii="바탕체" w:eastAsia="바탕체" w:hAnsi="바탕체"/>
        </w:rPr>
      </w:pPr>
    </w:p>
    <w:p w14:paraId="1EA5286C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410C81B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17D91217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7D97B034" w14:textId="77777777" w:rsidR="00BE62ED" w:rsidRPr="001318A6" w:rsidRDefault="00BE62ED" w:rsidP="006D5CF6">
      <w:pPr>
        <w:rPr>
          <w:rFonts w:ascii="바탕체" w:eastAsia="바탕체" w:hAnsi="바탕체"/>
        </w:rPr>
      </w:pPr>
    </w:p>
    <w:p w14:paraId="3F4FAF68" w14:textId="77777777" w:rsidR="00CA1D5B" w:rsidRPr="001318A6" w:rsidRDefault="00CA1D5B" w:rsidP="006D5CF6">
      <w:pPr>
        <w:rPr>
          <w:rFonts w:ascii="바탕체" w:eastAsia="바탕체" w:hAnsi="바탕체"/>
        </w:rPr>
      </w:pPr>
    </w:p>
    <w:p w14:paraId="6F08EDA3" w14:textId="739CBD5A" w:rsidR="0016423A" w:rsidRPr="001318A6" w:rsidRDefault="00350213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9조</w:t>
      </w:r>
    </w:p>
    <w:p w14:paraId="449183A5" w14:textId="77777777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3DD8F867" w14:textId="44849AB8" w:rsidR="0016423A" w:rsidRDefault="00350213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201902770 허정우</w:t>
      </w:r>
    </w:p>
    <w:p w14:paraId="1308D617" w14:textId="6B220818" w:rsidR="00350213" w:rsidRDefault="00350213" w:rsidP="0016423A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202002470 </w:t>
      </w:r>
      <w:proofErr w:type="spellStart"/>
      <w:r>
        <w:rPr>
          <w:rFonts w:ascii="바탕체" w:eastAsia="바탕체" w:hAnsi="바탕체" w:hint="eastAsia"/>
        </w:rPr>
        <w:t>김보배</w:t>
      </w:r>
      <w:proofErr w:type="spellEnd"/>
    </w:p>
    <w:p w14:paraId="19319479" w14:textId="77777777" w:rsidR="00350213" w:rsidRPr="001318A6" w:rsidRDefault="00350213" w:rsidP="0016423A">
      <w:pPr>
        <w:ind w:firstLineChars="1984" w:firstLine="3968"/>
        <w:rPr>
          <w:rFonts w:ascii="바탕체" w:eastAsia="바탕체" w:hAnsi="바탕체"/>
        </w:rPr>
      </w:pPr>
    </w:p>
    <w:p w14:paraId="47BE4E86" w14:textId="3C97CC96" w:rsidR="0016423A" w:rsidRPr="001318A6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1318A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1318A6">
        <w:rPr>
          <w:rFonts w:ascii="바탕체" w:eastAsia="바탕체" w:hAnsi="바탕체" w:hint="eastAsia"/>
        </w:rPr>
        <w:t>지도교수:</w:t>
      </w:r>
      <w:r w:rsidRPr="001318A6">
        <w:rPr>
          <w:rFonts w:ascii="바탕체" w:eastAsia="바탕체" w:hAnsi="바탕체"/>
        </w:rPr>
        <w:t xml:space="preserve"> </w:t>
      </w:r>
      <w:r w:rsidR="00350213">
        <w:rPr>
          <w:rFonts w:ascii="바탕체" w:eastAsia="바탕체" w:hAnsi="바탕체" w:hint="eastAsia"/>
        </w:rPr>
        <w:t xml:space="preserve">임성수 </w:t>
      </w:r>
      <w:r w:rsidRPr="001318A6">
        <w:rPr>
          <w:rFonts w:ascii="바탕체" w:eastAsia="바탕체" w:hAnsi="바탕체" w:hint="eastAsia"/>
        </w:rPr>
        <w:t xml:space="preserve">교수님 </w:t>
      </w:r>
      <w:r w:rsidRPr="001318A6">
        <w:rPr>
          <w:rFonts w:ascii="바탕체" w:eastAsia="바탕체" w:hAnsi="바탕체"/>
        </w:rPr>
        <w:t>(</w:t>
      </w:r>
      <w:r w:rsidRPr="001318A6">
        <w:rPr>
          <w:rFonts w:ascii="바탕체" w:eastAsia="바탕체" w:hAnsi="바탕체" w:hint="eastAsia"/>
        </w:rPr>
        <w:t>서명)</w:t>
      </w:r>
    </w:p>
    <w:p w14:paraId="6AD752FA" w14:textId="77777777" w:rsidR="0016423A" w:rsidRPr="001318A6" w:rsidRDefault="0016423A" w:rsidP="00811F1E">
      <w:pPr>
        <w:rPr>
          <w:rFonts w:ascii="바탕체" w:eastAsia="바탕체" w:hAnsi="바탕체"/>
        </w:rPr>
      </w:pPr>
    </w:p>
    <w:p w14:paraId="61973B07" w14:textId="77777777" w:rsidR="00811F1E" w:rsidRPr="001318A6" w:rsidRDefault="00811F1E" w:rsidP="00811F1E">
      <w:pPr>
        <w:rPr>
          <w:rFonts w:ascii="바탕체" w:eastAsia="바탕체" w:hAnsi="바탕체"/>
        </w:rPr>
      </w:pPr>
    </w:p>
    <w:p w14:paraId="01C05F47" w14:textId="77777777" w:rsidR="00032A93" w:rsidRPr="001318A6" w:rsidRDefault="00032A93">
      <w:pPr>
        <w:pStyle w:val="ab"/>
        <w:spacing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06F0CEDB" w14:textId="6BE5A384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54646" w:history="1">
        <w:r w:rsidRPr="00180D4E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C6DEA" w14:textId="757C98AB" w:rsidR="004101DE" w:rsidRDefault="004101DE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54647" w:history="1">
        <w:r w:rsidRPr="00180D4E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51995A" w14:textId="496052CF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8" w:history="1">
        <w:r w:rsidRPr="00180D4E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4E863" w14:textId="70BC0037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49" w:history="1">
        <w:r w:rsidRPr="00180D4E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03FDE0" w14:textId="0D1E404C" w:rsidR="004101DE" w:rsidRDefault="004101DE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54650" w:history="1">
        <w:r w:rsidRPr="00180D4E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180D4E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_Toc197954650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E674D1" w14:textId="6D2F4108" w:rsidR="00811F1E" w:rsidRPr="001318A6" w:rsidRDefault="004101DE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C1C4186" w14:textId="77777777" w:rsidR="00032A93" w:rsidRPr="001318A6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2" w:name="_Toc197954646"/>
      <w:r w:rsidR="00032A93" w:rsidRPr="001318A6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630ABC72" w14:textId="77777777" w:rsidR="00032A93" w:rsidRPr="001318A6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54647"/>
      <w:r w:rsidRPr="001318A6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2DEC4A8A" w14:textId="6A85B9C0" w:rsidR="003A3672" w:rsidRPr="001318A6" w:rsidRDefault="003A3672" w:rsidP="003A3672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1318A6">
        <w:rPr>
          <w:rFonts w:ascii="바탕체" w:eastAsia="바탕체" w:hAnsi="바탕체" w:hint="eastAsia"/>
        </w:rPr>
        <w:t xml:space="preserve">이 문서는 </w:t>
      </w:r>
      <w:r w:rsidR="00B426F2">
        <w:rPr>
          <w:rFonts w:ascii="바탕체" w:eastAsia="바탕체" w:hAnsi="바탕체" w:hint="eastAsia"/>
        </w:rPr>
        <w:t xml:space="preserve">사용자 이미지 기반 AI </w:t>
      </w:r>
      <w:proofErr w:type="spellStart"/>
      <w:r w:rsidR="00B426F2">
        <w:rPr>
          <w:rFonts w:ascii="바탕체" w:eastAsia="바탕체" w:hAnsi="바탕체" w:hint="eastAsia"/>
        </w:rPr>
        <w:t>챗봇</w:t>
      </w:r>
      <w:proofErr w:type="spellEnd"/>
      <w:r w:rsidR="00B426F2">
        <w:rPr>
          <w:rFonts w:ascii="바탕체" w:eastAsia="바탕체" w:hAnsi="바탕체" w:hint="eastAsia"/>
        </w:rPr>
        <w:t xml:space="preserve"> 서비스</w:t>
      </w:r>
      <w:r w:rsidRPr="001318A6">
        <w:rPr>
          <w:rFonts w:ascii="바탕체" w:eastAsia="바탕체" w:hAnsi="바탕체" w:hint="eastAsia"/>
        </w:rPr>
        <w:t>의 테스트 계획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테스트 케이스 명세를 포함하고 있다</w:t>
      </w:r>
      <w:r w:rsidRPr="001318A6">
        <w:rPr>
          <w:rFonts w:ascii="바탕체" w:eastAsia="바탕체" w:hAnsi="바탕체"/>
        </w:rPr>
        <w:t xml:space="preserve">. </w:t>
      </w:r>
    </w:p>
    <w:p w14:paraId="5CF463E7" w14:textId="66AAE692" w:rsidR="003A3672" w:rsidRPr="001318A6" w:rsidRDefault="003A3672" w:rsidP="00B426F2">
      <w:pPr>
        <w:pStyle w:val="a3"/>
        <w:spacing w:afterLines="0"/>
        <w:ind w:leftChars="300" w:firstLineChars="100" w:firstLine="180"/>
        <w:rPr>
          <w:rFonts w:ascii="바탕체" w:eastAsia="바탕체" w:hAnsi="바탕체" w:hint="eastAsia"/>
        </w:rPr>
      </w:pPr>
      <w:r w:rsidRPr="001318A6">
        <w:rPr>
          <w:rFonts w:ascii="바탕체" w:eastAsia="바탕체" w:hAnsi="바탕체" w:hint="eastAsia"/>
        </w:rPr>
        <w:t>테스트 계획 문서는 구현된 시스템을 대상으로 어떤 요소를 테스트할 것인지</w:t>
      </w:r>
      <w:r w:rsidRPr="001318A6">
        <w:rPr>
          <w:rFonts w:ascii="바탕체" w:eastAsia="바탕체" w:hAnsi="바탕체"/>
        </w:rPr>
        <w:t xml:space="preserve">, </w:t>
      </w:r>
      <w:r w:rsidRPr="001318A6">
        <w:rPr>
          <w:rFonts w:ascii="바탕체" w:eastAsia="바탕체" w:hAnsi="바탕체" w:hint="eastAsia"/>
        </w:rPr>
        <w:t>또한 어떤 방법으로 테스트를 수행할 것인지 등 테스트 활동에 대한 전반적인 계획을 포함하고 있다</w:t>
      </w:r>
      <w:r w:rsidRPr="001318A6">
        <w:rPr>
          <w:rFonts w:ascii="바탕체" w:eastAsia="바탕체" w:hAnsi="바탕체"/>
        </w:rPr>
        <w:t xml:space="preserve">. </w:t>
      </w:r>
    </w:p>
    <w:p w14:paraId="26A9719B" w14:textId="77777777" w:rsidR="003A3672" w:rsidRPr="001318A6" w:rsidRDefault="003A3672" w:rsidP="00B426F2">
      <w:pPr>
        <w:pStyle w:val="a3"/>
        <w:spacing w:afterLines="0"/>
        <w:ind w:leftChars="300" w:firstLineChars="100" w:firstLine="180"/>
        <w:rPr>
          <w:rFonts w:ascii="바탕체" w:eastAsia="바탕체" w:hAnsi="바탕체"/>
        </w:rPr>
      </w:pPr>
      <w:r w:rsidRPr="001318A6">
        <w:rPr>
          <w:rFonts w:ascii="바탕체" w:eastAsia="바탕체" w:hAnsi="바탕체" w:hint="eastAsia"/>
        </w:rPr>
        <w:t>테스트 케이스 명세는 대상 시스템에서 테스트될 요소를 테스트하기 위해 필요한 테스트 케이스를 구체적으로 기술한다</w:t>
      </w:r>
      <w:r w:rsidRPr="001318A6">
        <w:rPr>
          <w:rFonts w:ascii="바탕체" w:eastAsia="바탕체" w:hAnsi="바탕체"/>
        </w:rPr>
        <w:t xml:space="preserve">. </w:t>
      </w:r>
    </w:p>
    <w:p w14:paraId="4D78153C" w14:textId="77777777" w:rsidR="00733783" w:rsidRPr="001318A6" w:rsidRDefault="00733783" w:rsidP="00811F1E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12D3750B" w14:textId="77777777" w:rsidR="0073452E" w:rsidRPr="001318A6" w:rsidRDefault="00A3341E" w:rsidP="002A60B7">
      <w:pPr>
        <w:pStyle w:val="10"/>
        <w:wordWrap/>
        <w:adjustRightInd w:val="0"/>
        <w:spacing w:before="540" w:after="360"/>
        <w:jc w:val="left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6" w:name="_Toc197954648"/>
      <w:r w:rsidR="00A02D76" w:rsidRPr="001318A6">
        <w:rPr>
          <w:rFonts w:ascii="바탕체" w:eastAsia="바탕체" w:hAnsi="바탕체" w:hint="eastAsia"/>
        </w:rPr>
        <w:lastRenderedPageBreak/>
        <w:t xml:space="preserve">Test </w:t>
      </w:r>
      <w:r w:rsidR="003A3672" w:rsidRPr="001318A6">
        <w:rPr>
          <w:rFonts w:ascii="바탕체" w:eastAsia="바탕체" w:hAnsi="바탕체" w:hint="eastAsia"/>
        </w:rPr>
        <w:t>P</w:t>
      </w:r>
      <w:r w:rsidR="003A3672" w:rsidRPr="001318A6">
        <w:rPr>
          <w:rFonts w:ascii="바탕체" w:eastAsia="바탕체" w:hAnsi="바탕체"/>
        </w:rPr>
        <w:t>lan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A02D76" w:rsidRPr="001318A6" w14:paraId="4157C11A" w14:textId="77777777" w:rsidTr="00AF3A55">
        <w:tc>
          <w:tcPr>
            <w:tcW w:w="8720" w:type="dxa"/>
            <w:shd w:val="clear" w:color="auto" w:fill="D9D9D9"/>
          </w:tcPr>
          <w:p w14:paraId="553DDD18" w14:textId="77777777" w:rsidR="00A02D76" w:rsidRPr="001318A6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1. </w:t>
            </w:r>
            <w:r w:rsidR="003A3672" w:rsidRPr="001318A6">
              <w:rPr>
                <w:rFonts w:ascii="바탕체" w:eastAsia="바탕체" w:hAnsi="바탕체"/>
                <w:b/>
                <w:szCs w:val="20"/>
              </w:rPr>
              <w:t xml:space="preserve">배경과 </w:t>
            </w:r>
            <w:r w:rsidR="003A3672" w:rsidRPr="001318A6">
              <w:rPr>
                <w:rFonts w:ascii="바탕체" w:eastAsia="바탕체" w:hAnsi="바탕체" w:hint="eastAsia"/>
                <w:b/>
                <w:szCs w:val="20"/>
              </w:rPr>
              <w:t>목적</w:t>
            </w:r>
          </w:p>
        </w:tc>
      </w:tr>
      <w:tr w:rsidR="00A02D76" w:rsidRPr="001318A6" w14:paraId="043AFF10" w14:textId="77777777" w:rsidTr="00AF3A55">
        <w:tc>
          <w:tcPr>
            <w:tcW w:w="8720" w:type="dxa"/>
            <w:shd w:val="clear" w:color="auto" w:fill="F2F2F2"/>
          </w:tcPr>
          <w:p w14:paraId="5E97E50D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배경</w:t>
            </w:r>
          </w:p>
        </w:tc>
      </w:tr>
      <w:tr w:rsidR="00A02D76" w:rsidRPr="001318A6" w14:paraId="1D09D9DD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514938C0" w14:textId="2CBF48E6" w:rsidR="004840D7" w:rsidRPr="001318A6" w:rsidRDefault="004840D7" w:rsidP="00573554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이 문서는 </w:t>
            </w:r>
            <w:r w:rsidR="00573554">
              <w:rPr>
                <w:rFonts w:ascii="바탕체" w:eastAsia="바탕체" w:hAnsi="바탕체" w:hint="eastAsia"/>
                <w:sz w:val="18"/>
              </w:rPr>
              <w:t xml:space="preserve">사용자 이미지 기반 AI </w:t>
            </w:r>
            <w:proofErr w:type="spellStart"/>
            <w:r w:rsidR="00573554">
              <w:rPr>
                <w:rFonts w:ascii="바탕체" w:eastAsia="바탕체" w:hAnsi="바탕체" w:hint="eastAsia"/>
                <w:sz w:val="18"/>
              </w:rPr>
              <w:t>챗봇에</w:t>
            </w:r>
            <w:proofErr w:type="spellEnd"/>
            <w:r w:rsidR="00573554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Pr="001318A6">
              <w:rPr>
                <w:rFonts w:ascii="바탕체" w:eastAsia="바탕체" w:hAnsi="바탕체" w:hint="eastAsia"/>
                <w:sz w:val="18"/>
              </w:rPr>
              <w:t xml:space="preserve">대한 테스트 계획의 개요를 설명한 것이다. </w:t>
            </w:r>
            <w:r w:rsidR="00573554">
              <w:rPr>
                <w:rFonts w:ascii="바탕체" w:eastAsia="바탕체" w:hAnsi="바탕체" w:hint="eastAsia"/>
                <w:sz w:val="18"/>
              </w:rPr>
              <w:t>중요한 핵심 기능들은 다음과 같다.</w:t>
            </w:r>
          </w:p>
          <w:p w14:paraId="0112F379" w14:textId="57673A9D" w:rsidR="004840D7" w:rsidRPr="001318A6" w:rsidRDefault="00573554" w:rsidP="00C3710C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사용자의 이미지 기반 질의 처리</w:t>
            </w:r>
          </w:p>
          <w:p w14:paraId="4F1314A4" w14:textId="287502CC" w:rsidR="004840D7" w:rsidRPr="001318A6" w:rsidRDefault="00573554" w:rsidP="00C3710C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새로운 이미지 업로드</w:t>
            </w:r>
          </w:p>
          <w:p w14:paraId="2A0BAD73" w14:textId="654F7C8F" w:rsidR="00FA5F18" w:rsidRPr="001318A6" w:rsidRDefault="00573554" w:rsidP="00C3710C">
            <w:pPr>
              <w:pStyle w:val="af9"/>
              <w:numPr>
                <w:ilvl w:val="0"/>
                <w:numId w:val="32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이미지 삭제</w:t>
            </w:r>
            <w:r w:rsidR="00FA5F18" w:rsidRPr="001318A6"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  <w:tr w:rsidR="003A3672" w:rsidRPr="001318A6" w14:paraId="437CF937" w14:textId="77777777" w:rsidTr="00514B88">
        <w:trPr>
          <w:trHeight w:val="72"/>
        </w:trPr>
        <w:tc>
          <w:tcPr>
            <w:tcW w:w="8720" w:type="dxa"/>
            <w:shd w:val="clear" w:color="auto" w:fill="F2F2F2"/>
          </w:tcPr>
          <w:p w14:paraId="1DF7B8E5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테스트 목적</w:t>
            </w:r>
          </w:p>
        </w:tc>
      </w:tr>
      <w:tr w:rsidR="003A3672" w:rsidRPr="001318A6" w14:paraId="01878033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1B28A67B" w14:textId="35510A8C" w:rsidR="003A3672" w:rsidRPr="001318A6" w:rsidRDefault="004840D7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 xml:space="preserve">테스트를 통해 </w:t>
            </w:r>
            <w:r w:rsidR="00573554">
              <w:rPr>
                <w:rFonts w:ascii="바탕체" w:eastAsia="바탕체" w:hAnsi="바탕체" w:hint="eastAsia"/>
                <w:sz w:val="18"/>
              </w:rPr>
              <w:t xml:space="preserve">프로젝트의 핵심 </w:t>
            </w:r>
            <w:r w:rsidRPr="001318A6">
              <w:rPr>
                <w:rFonts w:ascii="바탕체" w:eastAsia="바탕체" w:hAnsi="바탕체" w:hint="eastAsia"/>
                <w:sz w:val="18"/>
              </w:rPr>
              <w:t>기능과 처리가 만족할 만한 수준으로 신뢰성 있게 개발되었는지 확인하는 것이다.</w:t>
            </w:r>
          </w:p>
        </w:tc>
      </w:tr>
      <w:tr w:rsidR="00A02D76" w:rsidRPr="001318A6" w14:paraId="316D66AB" w14:textId="77777777" w:rsidTr="00AF3A55">
        <w:trPr>
          <w:trHeight w:val="72"/>
        </w:trPr>
        <w:tc>
          <w:tcPr>
            <w:tcW w:w="8720" w:type="dxa"/>
            <w:shd w:val="clear" w:color="auto" w:fill="D9D9D9"/>
          </w:tcPr>
          <w:p w14:paraId="464DCAE4" w14:textId="77777777" w:rsidR="00A02D76" w:rsidRPr="001318A6" w:rsidRDefault="00A02D76" w:rsidP="003A3672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1347E5" w:rsidRPr="001318A6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1318A6" w14:paraId="5BD33459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4D088B42" w14:textId="77777777" w:rsidR="00E4279F" w:rsidRPr="001318A6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A3672" w:rsidRPr="001318A6">
              <w:rPr>
                <w:rFonts w:ascii="바탕체" w:eastAsia="바탕체" w:hAnsi="바탕체" w:hint="eastAsia"/>
              </w:rPr>
              <w:t>항목</w:t>
            </w:r>
          </w:p>
        </w:tc>
      </w:tr>
      <w:tr w:rsidR="00E4279F" w:rsidRPr="001318A6" w14:paraId="727F361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42E1FBA1" w14:textId="26A4B3D3" w:rsidR="00E4279F" w:rsidRPr="001318A6" w:rsidRDefault="00573554" w:rsidP="00236FD2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사용자 이미지 기반 AI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챗봇</w:t>
            </w:r>
            <w:proofErr w:type="spellEnd"/>
          </w:p>
        </w:tc>
      </w:tr>
      <w:tr w:rsidR="00A02D76" w:rsidRPr="001318A6" w14:paraId="519D553D" w14:textId="77777777" w:rsidTr="00AF3A55">
        <w:trPr>
          <w:trHeight w:val="72"/>
        </w:trPr>
        <w:tc>
          <w:tcPr>
            <w:tcW w:w="8720" w:type="dxa"/>
            <w:shd w:val="clear" w:color="auto" w:fill="F2F2F2"/>
          </w:tcPr>
          <w:p w14:paraId="1549F734" w14:textId="77777777" w:rsidR="00A02D76" w:rsidRPr="001318A6" w:rsidRDefault="00A02D76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E4279F"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될 요소(</w:t>
            </w:r>
            <w:r w:rsidR="003A3672" w:rsidRPr="001318A6">
              <w:rPr>
                <w:rFonts w:ascii="바탕체" w:eastAsia="바탕체" w:hAnsi="바탕체"/>
                <w:szCs w:val="20"/>
              </w:rPr>
              <w:t>features)</w:t>
            </w:r>
          </w:p>
        </w:tc>
      </w:tr>
      <w:tr w:rsidR="00E4279F" w:rsidRPr="001318A6" w14:paraId="572B9230" w14:textId="77777777" w:rsidTr="00B51AE3">
        <w:trPr>
          <w:trHeight w:val="72"/>
        </w:trPr>
        <w:tc>
          <w:tcPr>
            <w:tcW w:w="8720" w:type="dxa"/>
            <w:shd w:val="clear" w:color="auto" w:fill="auto"/>
          </w:tcPr>
          <w:p w14:paraId="72885239" w14:textId="4BE45FAC" w:rsidR="004840D7" w:rsidRPr="001318A6" w:rsidRDefault="00573554" w:rsidP="00C3710C">
            <w:pPr>
              <w:pStyle w:val="af9"/>
              <w:numPr>
                <w:ilvl w:val="0"/>
                <w:numId w:val="33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사용자의 질의에 대해 적절한 응답 생성</w:t>
            </w:r>
          </w:p>
          <w:p w14:paraId="72C73BE1" w14:textId="2EE65156" w:rsidR="004840D7" w:rsidRPr="001318A6" w:rsidRDefault="00573554" w:rsidP="00C3710C">
            <w:pPr>
              <w:pStyle w:val="af9"/>
              <w:numPr>
                <w:ilvl w:val="0"/>
                <w:numId w:val="33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사용자가 새로운 이미지 업로드</w:t>
            </w:r>
          </w:p>
          <w:p w14:paraId="2501F548" w14:textId="45253F74" w:rsidR="00E4279F" w:rsidRPr="001318A6" w:rsidRDefault="00573554" w:rsidP="00C3710C">
            <w:pPr>
              <w:pStyle w:val="af9"/>
              <w:numPr>
                <w:ilvl w:val="0"/>
                <w:numId w:val="33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사용자가 기존 이미지 삭제</w:t>
            </w:r>
          </w:p>
        </w:tc>
      </w:tr>
      <w:tr w:rsidR="00B51AE3" w:rsidRPr="001318A6" w14:paraId="76208987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3D941CC5" w14:textId="77777777" w:rsidR="00B51AE3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t>2.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테스트</w:t>
            </w:r>
            <w:r w:rsidRPr="001318A6">
              <w:rPr>
                <w:rFonts w:ascii="바탕체" w:eastAsia="바탕체" w:hAnsi="바탕체"/>
              </w:rPr>
              <w:t>되</w:t>
            </w:r>
            <w:r w:rsidRPr="001318A6">
              <w:rPr>
                <w:rFonts w:ascii="바탕체" w:eastAsia="바탕체" w:hAnsi="바탕체" w:hint="eastAsia"/>
              </w:rPr>
              <w:t>지 않을 요소</w:t>
            </w:r>
          </w:p>
        </w:tc>
      </w:tr>
      <w:tr w:rsidR="00B51AE3" w:rsidRPr="001318A6" w14:paraId="64177870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39DD2BD4" w14:textId="5E04A45F" w:rsidR="004840D7" w:rsidRPr="001318A6" w:rsidRDefault="00573554" w:rsidP="00C3710C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로그인, 회원가입 기능에 기반한 사용자 인증</w:t>
            </w:r>
          </w:p>
          <w:p w14:paraId="574C800A" w14:textId="478801F6" w:rsidR="004840D7" w:rsidRPr="001318A6" w:rsidRDefault="00752374" w:rsidP="00C3710C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시스템 응답 속도 및 처리 속도</w:t>
            </w:r>
          </w:p>
          <w:p w14:paraId="2CD8DB7F" w14:textId="5DB3FC7D" w:rsidR="004840D7" w:rsidRPr="001318A6" w:rsidRDefault="00573554" w:rsidP="00C3710C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LLM injection등의 보안 요소</w:t>
            </w:r>
          </w:p>
          <w:p w14:paraId="6459CCEC" w14:textId="166FBCEC" w:rsidR="00B51AE3" w:rsidRPr="001318A6" w:rsidRDefault="00B41323" w:rsidP="0048697E">
            <w:pPr>
              <w:pStyle w:val="af9"/>
              <w:numPr>
                <w:ilvl w:val="0"/>
                <w:numId w:val="34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과도한 트래픽 대처 같은 서버 관련 요소</w:t>
            </w:r>
          </w:p>
        </w:tc>
      </w:tr>
      <w:tr w:rsidR="001347E5" w:rsidRPr="001318A6" w14:paraId="4DD9347F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737440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4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접근 방법</w:t>
            </w:r>
          </w:p>
        </w:tc>
      </w:tr>
      <w:tr w:rsidR="001347E5" w:rsidRPr="001318A6" w14:paraId="508075B6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69661E" w14:textId="43AB026B" w:rsidR="00B937D0" w:rsidRDefault="00573554" w:rsidP="00B937D0">
            <w:pPr>
              <w:pStyle w:val="af9"/>
              <w:numPr>
                <w:ilvl w:val="0"/>
                <w:numId w:val="31"/>
              </w:numPr>
              <w:spacing w:line="240" w:lineRule="auto"/>
              <w:rPr>
                <w:rFonts w:ascii="바탕체" w:eastAsia="바탕체" w:hAnsi="바탕체"/>
              </w:rPr>
            </w:pPr>
            <w:r w:rsidRPr="00573554">
              <w:rPr>
                <w:rFonts w:ascii="바탕체" w:eastAsia="바탕체" w:hAnsi="바탕체"/>
                <w:sz w:val="18"/>
              </w:rPr>
              <w:t>단위 테스트</w:t>
            </w:r>
            <w:r>
              <w:rPr>
                <w:rFonts w:ascii="바탕체" w:eastAsia="바탕체" w:hAnsi="바탕체" w:hint="eastAsia"/>
                <w:sz w:val="18"/>
              </w:rPr>
              <w:t>(</w:t>
            </w:r>
            <w:r w:rsidR="00B937D0" w:rsidRPr="00B937D0">
              <w:rPr>
                <w:rFonts w:ascii="바탕체" w:eastAsia="바탕체" w:hAnsi="바탕체" w:hint="eastAsia"/>
                <w:b/>
                <w:bCs/>
                <w:sz w:val="18"/>
              </w:rPr>
              <w:t>Mock</w:t>
            </w:r>
            <w:r w:rsidR="00B937D0">
              <w:rPr>
                <w:rFonts w:ascii="바탕체" w:eastAsia="바탕체" w:hAnsi="바탕체" w:hint="eastAsia"/>
                <w:b/>
                <w:bCs/>
                <w:sz w:val="18"/>
              </w:rPr>
              <w:t xml:space="preserve"> 데이터 이용</w:t>
            </w:r>
            <w:r>
              <w:rPr>
                <w:rFonts w:ascii="바탕체" w:eastAsia="바탕체" w:hAnsi="바탕체" w:hint="eastAsia"/>
                <w:sz w:val="18"/>
              </w:rPr>
              <w:t>)</w:t>
            </w:r>
          </w:p>
          <w:p w14:paraId="738BAD33" w14:textId="3504BA3C" w:rsidR="00C3710C" w:rsidRPr="00573554" w:rsidRDefault="00573554" w:rsidP="00B937D0">
            <w:pPr>
              <w:pStyle w:val="af9"/>
              <w:numPr>
                <w:ilvl w:val="0"/>
                <w:numId w:val="31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시스템 테스트(기능 테스트)</w:t>
            </w:r>
          </w:p>
        </w:tc>
      </w:tr>
      <w:tr w:rsidR="001347E5" w:rsidRPr="001318A6" w14:paraId="45A11166" w14:textId="77777777" w:rsidTr="00AF3A55">
        <w:trPr>
          <w:trHeight w:val="90"/>
        </w:trPr>
        <w:tc>
          <w:tcPr>
            <w:tcW w:w="8720" w:type="dxa"/>
            <w:shd w:val="clear" w:color="auto" w:fill="F2F2F2"/>
          </w:tcPr>
          <w:p w14:paraId="6B30AE71" w14:textId="77777777" w:rsidR="001347E5" w:rsidRPr="001318A6" w:rsidRDefault="001347E5" w:rsidP="003A3672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>2.</w:t>
            </w:r>
            <w:r w:rsidR="003A3672" w:rsidRPr="001318A6">
              <w:rPr>
                <w:rFonts w:ascii="바탕체" w:eastAsia="바탕체" w:hAnsi="바탕체"/>
                <w:szCs w:val="20"/>
              </w:rPr>
              <w:t>5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 xml:space="preserve">테스트 항목의 </w:t>
            </w:r>
            <w:r w:rsidR="003A3672" w:rsidRPr="001318A6">
              <w:rPr>
                <w:rFonts w:ascii="바탕체" w:eastAsia="바탕체" w:hAnsi="바탕체"/>
                <w:szCs w:val="20"/>
              </w:rPr>
              <w:t xml:space="preserve">pass/fail </w:t>
            </w:r>
            <w:r w:rsidR="003A3672" w:rsidRPr="001318A6">
              <w:rPr>
                <w:rFonts w:ascii="바탕체" w:eastAsia="바탕체" w:hAnsi="바탕체" w:hint="eastAsia"/>
                <w:szCs w:val="20"/>
              </w:rPr>
              <w:t>기준</w:t>
            </w:r>
          </w:p>
        </w:tc>
      </w:tr>
      <w:tr w:rsidR="001347E5" w:rsidRPr="001318A6" w14:paraId="20ED4A1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093214C" w14:textId="77777777" w:rsidR="002F433B" w:rsidRDefault="002F433B" w:rsidP="002F433B">
            <w:pPr>
              <w:pStyle w:val="af9"/>
              <w:ind w:leftChars="50" w:left="100"/>
              <w:rPr>
                <w:rFonts w:ascii="바탕체" w:eastAsia="바탕체" w:hAnsi="바탕체"/>
                <w:sz w:val="18"/>
              </w:rPr>
            </w:pPr>
            <w:r w:rsidRPr="002F433B">
              <w:rPr>
                <w:rFonts w:ascii="바탕체" w:eastAsia="바탕체" w:hAnsi="바탕체"/>
                <w:sz w:val="18"/>
              </w:rPr>
              <w:t>단위 테스트</w:t>
            </w:r>
          </w:p>
          <w:p w14:paraId="7DD7933E" w14:textId="77777777" w:rsidR="002F433B" w:rsidRDefault="002F433B" w:rsidP="002F433B">
            <w:pPr>
              <w:pStyle w:val="af9"/>
              <w:numPr>
                <w:ilvl w:val="0"/>
                <w:numId w:val="37"/>
              </w:numPr>
              <w:rPr>
                <w:rFonts w:ascii="바탕체" w:eastAsia="바탕체" w:hAnsi="바탕체"/>
                <w:sz w:val="18"/>
              </w:rPr>
            </w:pPr>
            <w:r w:rsidRPr="002F433B">
              <w:rPr>
                <w:rFonts w:ascii="바탕체" w:eastAsia="바탕체" w:hAnsi="바탕체"/>
                <w:sz w:val="18"/>
              </w:rPr>
              <w:t>각 함수의 입출력 값이 예상과 일치해야 함</w:t>
            </w:r>
          </w:p>
          <w:p w14:paraId="2D939930" w14:textId="366939B5" w:rsidR="002F433B" w:rsidRPr="002F433B" w:rsidRDefault="002F433B" w:rsidP="002F433B">
            <w:pPr>
              <w:pStyle w:val="af9"/>
              <w:numPr>
                <w:ilvl w:val="0"/>
                <w:numId w:val="37"/>
              </w:numPr>
              <w:rPr>
                <w:rFonts w:ascii="바탕체" w:eastAsia="바탕체" w:hAnsi="바탕체"/>
                <w:sz w:val="18"/>
              </w:rPr>
            </w:pPr>
            <w:r w:rsidRPr="002F433B">
              <w:rPr>
                <w:rFonts w:ascii="바탕체" w:eastAsia="바탕체" w:hAnsi="바탕체"/>
                <w:sz w:val="18"/>
              </w:rPr>
              <w:t>예외 상황에 대해 적절한 오류 처리 로직이 동작해야 함</w:t>
            </w:r>
          </w:p>
          <w:p w14:paraId="5B93167B" w14:textId="3FBE8275" w:rsidR="002F433B" w:rsidRPr="002F433B" w:rsidRDefault="002F433B" w:rsidP="002F433B">
            <w:pPr>
              <w:pStyle w:val="af9"/>
              <w:rPr>
                <w:rFonts w:ascii="바탕체" w:eastAsia="바탕체" w:hAnsi="바탕체"/>
                <w:sz w:val="18"/>
              </w:rPr>
            </w:pPr>
            <w:r w:rsidRPr="002F433B">
              <w:rPr>
                <w:rFonts w:ascii="바탕체" w:eastAsia="바탕체" w:hAnsi="바탕체"/>
                <w:sz w:val="18"/>
              </w:rPr>
              <w:lastRenderedPageBreak/>
              <w:t>시스템 테스트</w:t>
            </w:r>
          </w:p>
          <w:p w14:paraId="251E92AA" w14:textId="0235ED65" w:rsidR="001347E5" w:rsidRPr="00B937D0" w:rsidRDefault="002F433B" w:rsidP="00B937D0">
            <w:pPr>
              <w:pStyle w:val="af9"/>
              <w:numPr>
                <w:ilvl w:val="0"/>
                <w:numId w:val="3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2F433B">
              <w:rPr>
                <w:rFonts w:ascii="바탕체" w:eastAsia="바탕체" w:hAnsi="바탕체"/>
                <w:sz w:val="18"/>
              </w:rPr>
              <w:t xml:space="preserve">시스템 요구사항 명세서에 명시된 모든 기능이 정상적으로 수행되어야 하며, </w:t>
            </w:r>
            <w:r w:rsidR="00B937D0">
              <w:rPr>
                <w:rFonts w:ascii="바탕체" w:eastAsia="바탕체" w:hAnsi="바탕체" w:hint="eastAsia"/>
                <w:sz w:val="18"/>
              </w:rPr>
              <w:t xml:space="preserve">각 입력 케이스에 대해 적절한 출력이 </w:t>
            </w:r>
            <w:proofErr w:type="spellStart"/>
            <w:r w:rsidR="00B937D0">
              <w:rPr>
                <w:rFonts w:ascii="바탕체" w:eastAsia="바탕체" w:hAnsi="바탕체" w:hint="eastAsia"/>
                <w:sz w:val="18"/>
              </w:rPr>
              <w:t>나와야한다</w:t>
            </w:r>
            <w:proofErr w:type="spellEnd"/>
            <w:r w:rsidR="00B937D0">
              <w:rPr>
                <w:rFonts w:ascii="바탕체" w:eastAsia="바탕체" w:hAnsi="바탕체" w:hint="eastAsia"/>
                <w:sz w:val="18"/>
              </w:rPr>
              <w:t>.</w:t>
            </w:r>
          </w:p>
        </w:tc>
      </w:tr>
      <w:tr w:rsidR="003A3672" w:rsidRPr="001318A6" w14:paraId="40F0736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A4129E1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</w:rPr>
              <w:t>6</w:t>
            </w:r>
            <w:r w:rsidRPr="001318A6">
              <w:rPr>
                <w:rFonts w:ascii="바탕체" w:eastAsia="바탕체" w:hAnsi="바탕체" w:hint="eastAsia"/>
              </w:rPr>
              <w:t xml:space="preserve"> 테스트 산출물(</w:t>
            </w:r>
            <w:r w:rsidRPr="001318A6">
              <w:rPr>
                <w:rFonts w:ascii="바탕체" w:eastAsia="바탕체" w:hAnsi="바탕체"/>
              </w:rPr>
              <w:t>deliverables)</w:t>
            </w:r>
          </w:p>
        </w:tc>
      </w:tr>
      <w:tr w:rsidR="003A3672" w:rsidRPr="001318A6" w14:paraId="4F8883F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5EDF71F3" w14:textId="77777777" w:rsidR="004840D7" w:rsidRPr="001318A6" w:rsidRDefault="004840D7" w:rsidP="007C0DA3">
            <w:pPr>
              <w:pStyle w:val="af9"/>
              <w:numPr>
                <w:ilvl w:val="0"/>
                <w:numId w:val="17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계획</w:t>
            </w:r>
          </w:p>
          <w:p w14:paraId="3D235636" w14:textId="77777777" w:rsidR="004840D7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케이스 명세</w:t>
            </w:r>
          </w:p>
          <w:p w14:paraId="0FAF34C8" w14:textId="77777777" w:rsidR="00C461B6" w:rsidRPr="001318A6" w:rsidRDefault="004840D7" w:rsidP="007C0DA3">
            <w:pPr>
              <w:pStyle w:val="af9"/>
              <w:numPr>
                <w:ilvl w:val="0"/>
                <w:numId w:val="18"/>
              </w:numPr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  <w:sz w:val="18"/>
              </w:rPr>
              <w:t>테스트 결과 보고서</w:t>
            </w:r>
          </w:p>
        </w:tc>
      </w:tr>
      <w:tr w:rsidR="003A3672" w:rsidRPr="001318A6" w14:paraId="0545CF49" w14:textId="77777777" w:rsidTr="00514B88">
        <w:trPr>
          <w:trHeight w:val="90"/>
        </w:trPr>
        <w:tc>
          <w:tcPr>
            <w:tcW w:w="8720" w:type="dxa"/>
            <w:shd w:val="clear" w:color="auto" w:fill="D9D9D9"/>
          </w:tcPr>
          <w:p w14:paraId="433C8EF9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b/>
                <w:sz w:val="18"/>
              </w:rPr>
            </w:pPr>
            <w:r w:rsidRPr="001318A6">
              <w:rPr>
                <w:rFonts w:ascii="바탕체" w:eastAsia="바탕체" w:hAnsi="바탕체"/>
                <w:b/>
              </w:rPr>
              <w:t>3</w:t>
            </w:r>
            <w:r w:rsidRPr="001318A6">
              <w:rPr>
                <w:rFonts w:ascii="바탕체" w:eastAsia="바탕체" w:hAnsi="바탕체" w:hint="eastAsia"/>
                <w:b/>
              </w:rPr>
              <w:t>. 테스트 관리</w:t>
            </w:r>
          </w:p>
        </w:tc>
      </w:tr>
      <w:tr w:rsidR="003A3672" w:rsidRPr="001318A6" w14:paraId="14475EAE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622DDB6A" w14:textId="77777777" w:rsidR="003A3672" w:rsidRPr="001318A6" w:rsidRDefault="003A3672" w:rsidP="003A3672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>1</w:t>
            </w:r>
            <w:r w:rsidRPr="001318A6">
              <w:rPr>
                <w:rFonts w:ascii="바탕체" w:eastAsia="바탕체" w:hAnsi="바탕체" w:hint="eastAsia"/>
              </w:rPr>
              <w:t xml:space="preserve"> 작업</w:t>
            </w:r>
          </w:p>
        </w:tc>
      </w:tr>
      <w:tr w:rsidR="003A3672" w:rsidRPr="001318A6" w14:paraId="2B251B04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0805A4" w14:textId="01F341EF" w:rsidR="00236FD2" w:rsidRDefault="00F858DA" w:rsidP="00F858DA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  <w:r w:rsidRPr="00F858DA">
              <w:rPr>
                <w:rFonts w:ascii="바탕체" w:eastAsia="바탕체" w:hAnsi="바탕체" w:hint="eastAsia"/>
                <w:sz w:val="18"/>
              </w:rPr>
              <w:t>1.</w:t>
            </w:r>
            <w:r>
              <w:rPr>
                <w:rFonts w:ascii="바탕체" w:eastAsia="바탕체" w:hAnsi="바탕체" w:hint="eastAsia"/>
                <w:sz w:val="18"/>
              </w:rPr>
              <w:t xml:space="preserve"> 시스템 요구사항 기반으로 테스트 계획 작성</w:t>
            </w:r>
          </w:p>
          <w:p w14:paraId="4A405BB2" w14:textId="0BAC1CCB" w:rsidR="00F858DA" w:rsidRDefault="00F858DA" w:rsidP="00F858DA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2. 테스트 수행</w:t>
            </w:r>
          </w:p>
          <w:p w14:paraId="7D616FCF" w14:textId="439942E3" w:rsidR="00F858DA" w:rsidRDefault="00F858DA" w:rsidP="00F858DA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3. 결함 확인</w:t>
            </w:r>
          </w:p>
          <w:p w14:paraId="681C0EC1" w14:textId="5B0FEEA4" w:rsidR="00F858DA" w:rsidRDefault="00F858DA" w:rsidP="00F858DA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4. 결함 수정</w:t>
            </w:r>
          </w:p>
          <w:p w14:paraId="5E0C4426" w14:textId="69D9D524" w:rsidR="00F858DA" w:rsidRDefault="00F858DA" w:rsidP="00F858DA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5. 재 테스트 진행</w:t>
            </w:r>
          </w:p>
          <w:p w14:paraId="2BA319E4" w14:textId="514AD01C" w:rsidR="003A3672" w:rsidRPr="00F858DA" w:rsidRDefault="00F858DA" w:rsidP="00F858DA">
            <w:pPr>
              <w:pStyle w:val="af9"/>
              <w:spacing w:line="240" w:lineRule="auto"/>
              <w:ind w:left="10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6. 결과 보고 작성</w:t>
            </w:r>
          </w:p>
        </w:tc>
      </w:tr>
      <w:tr w:rsidR="003A3672" w:rsidRPr="001318A6" w14:paraId="5871652B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498A447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2 </w:t>
            </w:r>
            <w:r w:rsidRPr="001318A6">
              <w:rPr>
                <w:rFonts w:ascii="바탕체" w:eastAsia="바탕체" w:hAnsi="바탕체" w:hint="eastAsia"/>
              </w:rPr>
              <w:t>기술 자원</w:t>
            </w:r>
          </w:p>
        </w:tc>
      </w:tr>
      <w:tr w:rsidR="003A3672" w:rsidRPr="001318A6" w14:paraId="40CD6185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1142F798" w14:textId="7C69013E" w:rsidR="00236FD2" w:rsidRDefault="00F858DA" w:rsidP="00F858DA">
            <w:pPr>
              <w:pStyle w:val="af9"/>
              <w:numPr>
                <w:ilvl w:val="0"/>
                <w:numId w:val="3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테스트에 필요한 사진 데이터</w:t>
            </w:r>
          </w:p>
          <w:p w14:paraId="3629E859" w14:textId="3FE05CC4" w:rsidR="00F858DA" w:rsidRPr="001318A6" w:rsidRDefault="00F858DA" w:rsidP="00F858DA">
            <w:pPr>
              <w:pStyle w:val="af9"/>
              <w:numPr>
                <w:ilvl w:val="0"/>
                <w:numId w:val="3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그래프 DB</w:t>
            </w:r>
          </w:p>
          <w:p w14:paraId="512134F2" w14:textId="5E21BFB3" w:rsidR="00FA5F18" w:rsidRDefault="00F858DA" w:rsidP="00F858DA">
            <w:pPr>
              <w:pStyle w:val="af9"/>
              <w:numPr>
                <w:ilvl w:val="0"/>
                <w:numId w:val="3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테스트 서버, 테스트 클라이언트</w:t>
            </w:r>
          </w:p>
          <w:p w14:paraId="2FA74910" w14:textId="0C43EE92" w:rsidR="00F858DA" w:rsidRDefault="00F858DA" w:rsidP="00F858DA">
            <w:pPr>
              <w:pStyle w:val="af9"/>
              <w:numPr>
                <w:ilvl w:val="0"/>
                <w:numId w:val="3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LLM</w:t>
            </w:r>
          </w:p>
          <w:p w14:paraId="3CF93E07" w14:textId="59795D26" w:rsidR="003A3672" w:rsidRPr="00F858DA" w:rsidRDefault="00F858DA" w:rsidP="00F858DA">
            <w:pPr>
              <w:pStyle w:val="af9"/>
              <w:numPr>
                <w:ilvl w:val="0"/>
                <w:numId w:val="39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정보 추출</w:t>
            </w:r>
            <w:r w:rsidR="00375289">
              <w:rPr>
                <w:rFonts w:ascii="바탕체" w:eastAsia="바탕체" w:hAnsi="바탕체" w:hint="eastAsia"/>
                <w:sz w:val="18"/>
              </w:rPr>
              <w:t>에 사용될</w:t>
            </w:r>
            <w:r>
              <w:rPr>
                <w:rFonts w:ascii="바탕체" w:eastAsia="바탕체" w:hAnsi="바탕체" w:hint="eastAsia"/>
                <w:sz w:val="18"/>
              </w:rPr>
              <w:t xml:space="preserve"> 모델</w:t>
            </w:r>
          </w:p>
        </w:tc>
      </w:tr>
      <w:tr w:rsidR="003A3672" w:rsidRPr="001318A6" w14:paraId="315F05AD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22F007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3 </w:t>
            </w:r>
            <w:r w:rsidRPr="001318A6">
              <w:rPr>
                <w:rFonts w:ascii="바탕체" w:eastAsia="바탕체" w:hAnsi="바탕체" w:hint="eastAsia"/>
              </w:rPr>
              <w:t xml:space="preserve">책임과 권한 </w:t>
            </w:r>
            <w:r w:rsidRPr="001318A6">
              <w:rPr>
                <w:rFonts w:ascii="바탕체" w:eastAsia="바탕체" w:hAnsi="바탕체"/>
              </w:rPr>
              <w:t>(</w:t>
            </w:r>
            <w:r w:rsidRPr="001318A6">
              <w:rPr>
                <w:rFonts w:ascii="바탕체" w:eastAsia="바탕체" w:hAnsi="바탕체" w:hint="eastAsia"/>
              </w:rPr>
              <w:t>인력 자원)</w:t>
            </w:r>
          </w:p>
        </w:tc>
      </w:tr>
      <w:tr w:rsidR="003A3672" w:rsidRPr="001318A6" w14:paraId="1157F6AA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25697C1D" w14:textId="382EA31A" w:rsidR="00236FD2" w:rsidRDefault="00F858DA" w:rsidP="00375289">
            <w:pPr>
              <w:pStyle w:val="af9"/>
              <w:numPr>
                <w:ilvl w:val="0"/>
                <w:numId w:val="41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사진 데이터를 제공할 수 있는 사용자</w:t>
            </w:r>
          </w:p>
          <w:p w14:paraId="12AA7525" w14:textId="685D50E6" w:rsidR="00F858DA" w:rsidRDefault="00F858DA" w:rsidP="00375289">
            <w:pPr>
              <w:pStyle w:val="af9"/>
              <w:numPr>
                <w:ilvl w:val="0"/>
                <w:numId w:val="41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그래프 DB를 구축한 IT 인력</w:t>
            </w:r>
          </w:p>
          <w:p w14:paraId="0AB3E2AE" w14:textId="77FF9D24" w:rsidR="00F858DA" w:rsidRDefault="00375289" w:rsidP="00375289">
            <w:pPr>
              <w:pStyle w:val="af9"/>
              <w:numPr>
                <w:ilvl w:val="0"/>
                <w:numId w:val="41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기능별 파이프라인을 구축한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백엔드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개발자</w:t>
            </w:r>
          </w:p>
          <w:p w14:paraId="14155484" w14:textId="7E4E59D3" w:rsidR="003A3672" w:rsidRPr="00375289" w:rsidRDefault="00375289" w:rsidP="00375289">
            <w:pPr>
              <w:pStyle w:val="af9"/>
              <w:numPr>
                <w:ilvl w:val="0"/>
                <w:numId w:val="41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UI를 제공하는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프론트엔드</w:t>
            </w:r>
            <w:proofErr w:type="spellEnd"/>
            <w:r>
              <w:rPr>
                <w:rFonts w:ascii="바탕체" w:eastAsia="바탕체" w:hAnsi="바탕체" w:hint="eastAsia"/>
                <w:sz w:val="18"/>
              </w:rPr>
              <w:t xml:space="preserve"> 개발자</w:t>
            </w:r>
          </w:p>
        </w:tc>
      </w:tr>
      <w:tr w:rsidR="003A3672" w:rsidRPr="001318A6" w14:paraId="3E63EB09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769E9FC3" w14:textId="77777777" w:rsidR="003A3672" w:rsidRPr="001318A6" w:rsidRDefault="003A3672" w:rsidP="004840D7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  <w:sz w:val="18"/>
              </w:rPr>
              <w:t>3</w:t>
            </w:r>
            <w:r w:rsidRPr="001318A6">
              <w:rPr>
                <w:rFonts w:ascii="바탕체" w:eastAsia="바탕체" w:hAnsi="바탕체" w:hint="eastAsia"/>
                <w:sz w:val="18"/>
              </w:rPr>
              <w:t>.</w:t>
            </w:r>
            <w:r w:rsidRPr="001318A6">
              <w:rPr>
                <w:rFonts w:ascii="바탕체" w:eastAsia="바탕체" w:hAnsi="바탕체"/>
                <w:sz w:val="18"/>
              </w:rPr>
              <w:t xml:space="preserve">4 </w:t>
            </w:r>
            <w:r w:rsidRPr="001318A6">
              <w:rPr>
                <w:rFonts w:ascii="바탕체" w:eastAsia="바탕체" w:hAnsi="바탕체" w:hint="eastAsia"/>
                <w:sz w:val="18"/>
              </w:rPr>
              <w:t>훈련</w:t>
            </w:r>
          </w:p>
        </w:tc>
      </w:tr>
      <w:tr w:rsidR="003A3672" w:rsidRPr="001318A6" w14:paraId="74D10B6C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789E87EA" w14:textId="7D41E8FE" w:rsidR="003A3672" w:rsidRPr="001318A6" w:rsidRDefault="00375289" w:rsidP="00375289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사진 데이터를 제공한 사용자에게 시스템의 동작 방법과 사용 방법을 설명함</w:t>
            </w:r>
          </w:p>
        </w:tc>
      </w:tr>
      <w:tr w:rsidR="003A3672" w:rsidRPr="001318A6" w14:paraId="0C87C9B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12B03256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5 </w:t>
            </w:r>
            <w:r w:rsidRPr="001318A6">
              <w:rPr>
                <w:rFonts w:ascii="바탕체" w:eastAsia="바탕체" w:hAnsi="바탕체" w:hint="eastAsia"/>
              </w:rPr>
              <w:t>일정</w:t>
            </w:r>
          </w:p>
        </w:tc>
      </w:tr>
      <w:tr w:rsidR="003A3672" w:rsidRPr="001318A6" w14:paraId="4D8FDC1F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4817A132" w14:textId="7498C308" w:rsidR="003A3672" w:rsidRPr="001318A6" w:rsidRDefault="00375289" w:rsidP="00375289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미리 사진 데이터가 준비되어 있다면 </w:t>
            </w:r>
            <w:r w:rsidR="00C80F75">
              <w:rPr>
                <w:rFonts w:ascii="바탕체" w:eastAsia="바탕체" w:hAnsi="바탕체" w:hint="eastAsia"/>
                <w:sz w:val="18"/>
              </w:rPr>
              <w:t>바로</w:t>
            </w:r>
            <w:r>
              <w:rPr>
                <w:rFonts w:ascii="바탕체" w:eastAsia="바탕체" w:hAnsi="바탕체" w:hint="eastAsia"/>
                <w:sz w:val="18"/>
              </w:rPr>
              <w:t xml:space="preserve"> 테스트를 수행 가능함</w:t>
            </w:r>
          </w:p>
        </w:tc>
      </w:tr>
      <w:tr w:rsidR="003A3672" w:rsidRPr="001318A6" w14:paraId="48E4D346" w14:textId="77777777" w:rsidTr="00514B88">
        <w:trPr>
          <w:trHeight w:val="90"/>
        </w:trPr>
        <w:tc>
          <w:tcPr>
            <w:tcW w:w="8720" w:type="dxa"/>
            <w:shd w:val="clear" w:color="auto" w:fill="F2F2F2"/>
          </w:tcPr>
          <w:p w14:paraId="22FC6CC0" w14:textId="77777777" w:rsidR="003A3672" w:rsidRPr="001318A6" w:rsidRDefault="003A3672" w:rsidP="00161BB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>.</w:t>
            </w:r>
            <w:r w:rsidRPr="001318A6">
              <w:rPr>
                <w:rFonts w:ascii="바탕체" w:eastAsia="바탕체" w:hAnsi="바탕체"/>
              </w:rPr>
              <w:t xml:space="preserve">6 </w:t>
            </w:r>
            <w:r w:rsidRPr="001318A6">
              <w:rPr>
                <w:rFonts w:ascii="바탕체" w:eastAsia="바탕체" w:hAnsi="바탕체" w:hint="eastAsia"/>
              </w:rPr>
              <w:t>위험 요소와 비상 대처 상황</w:t>
            </w:r>
          </w:p>
        </w:tc>
      </w:tr>
      <w:tr w:rsidR="003A3672" w:rsidRPr="001318A6" w14:paraId="1DCC010E" w14:textId="77777777" w:rsidTr="00B51AE3">
        <w:trPr>
          <w:trHeight w:val="90"/>
        </w:trPr>
        <w:tc>
          <w:tcPr>
            <w:tcW w:w="8720" w:type="dxa"/>
            <w:shd w:val="clear" w:color="auto" w:fill="auto"/>
          </w:tcPr>
          <w:p w14:paraId="3E27F418" w14:textId="582B3AD3" w:rsidR="00375289" w:rsidRPr="001318A6" w:rsidRDefault="00375289" w:rsidP="00C461B6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506878">
              <w:rPr>
                <w:rFonts w:ascii="바탕체" w:eastAsia="바탕체" w:hAnsi="바탕체" w:hint="eastAsia"/>
                <w:sz w:val="18"/>
                <w:szCs w:val="18"/>
              </w:rPr>
              <w:t>없다.</w:t>
            </w:r>
          </w:p>
        </w:tc>
      </w:tr>
    </w:tbl>
    <w:p w14:paraId="365142BD" w14:textId="77777777" w:rsidR="003C757B" w:rsidRPr="001318A6" w:rsidRDefault="002D6BF4" w:rsidP="002D6BF4">
      <w:pPr>
        <w:pStyle w:val="10"/>
        <w:spacing w:before="540" w:after="360"/>
        <w:rPr>
          <w:rFonts w:ascii="바탕체" w:eastAsia="바탕체" w:hAnsi="바탕체"/>
        </w:rPr>
      </w:pPr>
      <w:r w:rsidRPr="001318A6">
        <w:rPr>
          <w:rFonts w:ascii="바탕체" w:eastAsia="바탕체" w:hAnsi="바탕체"/>
        </w:rPr>
        <w:br w:type="page"/>
      </w:r>
      <w:bookmarkStart w:id="7" w:name="_Toc197954649"/>
      <w:r w:rsidR="00F46A8D" w:rsidRPr="001318A6">
        <w:rPr>
          <w:rFonts w:ascii="바탕체" w:eastAsia="바탕체" w:hAnsi="바탕체" w:hint="eastAsia"/>
        </w:rPr>
        <w:lastRenderedPageBreak/>
        <w:t xml:space="preserve">Test </w:t>
      </w:r>
      <w:r w:rsidR="003F1AE5" w:rsidRPr="001318A6">
        <w:rPr>
          <w:rFonts w:ascii="바탕체" w:eastAsia="바탕체" w:hAnsi="바탕체" w:hint="eastAsia"/>
        </w:rPr>
        <w:t>C</w:t>
      </w:r>
      <w:r w:rsidR="003F1AE5" w:rsidRPr="001318A6">
        <w:rPr>
          <w:rFonts w:ascii="바탕체" w:eastAsia="바탕체" w:hAnsi="바탕체"/>
        </w:rPr>
        <w:t>ases</w:t>
      </w:r>
      <w:bookmarkEnd w:id="7"/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D6BF4" w:rsidRPr="001318A6" w14:paraId="76187A32" w14:textId="77777777" w:rsidTr="00AF3A55">
        <w:tc>
          <w:tcPr>
            <w:tcW w:w="9190" w:type="dxa"/>
            <w:shd w:val="clear" w:color="auto" w:fill="D9D9D9"/>
          </w:tcPr>
          <w:p w14:paraId="667A1F87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D6BF4" w:rsidRPr="001318A6" w14:paraId="4D6AD93E" w14:textId="77777777" w:rsidTr="00AF3A55">
        <w:tc>
          <w:tcPr>
            <w:tcW w:w="9190" w:type="dxa"/>
            <w:shd w:val="clear" w:color="auto" w:fill="F2F2F2"/>
          </w:tcPr>
          <w:p w14:paraId="2414CF8B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Pr="001318A6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D6BF4" w:rsidRPr="001318A6" w14:paraId="461AF937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4A86B4D3" w14:textId="3D3EA308" w:rsidR="00105C9F" w:rsidRDefault="00105C9F" w:rsidP="003F1AE5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05C9F">
              <w:rPr>
                <w:rFonts w:ascii="바탕체" w:eastAsia="바탕체" w:hAnsi="바탕체"/>
                <w:sz w:val="18"/>
              </w:rPr>
              <w:t xml:space="preserve">본 테스트는 </w:t>
            </w:r>
            <w:proofErr w:type="spellStart"/>
            <w:r w:rsidR="002C1521">
              <w:rPr>
                <w:rFonts w:ascii="바탕체" w:eastAsia="바탕체" w:hAnsi="바탕체" w:hint="eastAsia"/>
                <w:sz w:val="18"/>
              </w:rPr>
              <w:t>챗봇</w:t>
            </w:r>
            <w:proofErr w:type="spellEnd"/>
            <w:r w:rsidR="002C1521">
              <w:rPr>
                <w:rFonts w:ascii="바탕체" w:eastAsia="바탕체" w:hAnsi="바탕체" w:hint="eastAsia"/>
                <w:sz w:val="18"/>
              </w:rPr>
              <w:t xml:space="preserve"> 서비스의 </w:t>
            </w:r>
            <w:r w:rsidR="00EE26E1">
              <w:rPr>
                <w:rFonts w:ascii="바탕체" w:eastAsia="바탕체" w:hAnsi="바탕체" w:hint="eastAsia"/>
                <w:sz w:val="18"/>
              </w:rPr>
              <w:t>각 기능</w:t>
            </w:r>
            <w:r w:rsidR="00412DF3">
              <w:rPr>
                <w:rFonts w:ascii="바탕체" w:eastAsia="바탕체" w:hAnsi="바탕체" w:hint="eastAsia"/>
                <w:sz w:val="18"/>
              </w:rPr>
              <w:t xml:space="preserve"> 별</w:t>
            </w:r>
            <w:r w:rsidR="002C1521">
              <w:rPr>
                <w:rFonts w:ascii="바탕체" w:eastAsia="바탕체" w:hAnsi="바탕체" w:hint="eastAsia"/>
                <w:sz w:val="18"/>
              </w:rPr>
              <w:t xml:space="preserve"> </w:t>
            </w:r>
            <w:proofErr w:type="spellStart"/>
            <w:r w:rsidR="002C1521">
              <w:rPr>
                <w:rFonts w:ascii="바탕체" w:eastAsia="바탕체" w:hAnsi="바탕체" w:hint="eastAsia"/>
                <w:sz w:val="18"/>
              </w:rPr>
              <w:t>파이프라인</w:t>
            </w:r>
            <w:r w:rsidR="00412DF3">
              <w:rPr>
                <w:rFonts w:ascii="바탕체" w:eastAsia="바탕체" w:hAnsi="바탕체" w:hint="eastAsia"/>
                <w:sz w:val="18"/>
              </w:rPr>
              <w:t>를</w:t>
            </w:r>
            <w:proofErr w:type="spellEnd"/>
            <w:r w:rsidR="002C1521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EE26E1">
              <w:rPr>
                <w:rFonts w:ascii="바탕체" w:eastAsia="바탕체" w:hAnsi="바탕체" w:hint="eastAsia"/>
                <w:sz w:val="18"/>
              </w:rPr>
              <w:t>모듈</w:t>
            </w:r>
            <w:r w:rsidR="00412DF3">
              <w:rPr>
                <w:rFonts w:ascii="바탕체" w:eastAsia="바탕체" w:hAnsi="바탕체" w:hint="eastAsia"/>
                <w:sz w:val="18"/>
              </w:rPr>
              <w:t>로 나눠 단위</w:t>
            </w:r>
            <w:r w:rsidR="00EE26E1">
              <w:rPr>
                <w:rFonts w:ascii="바탕체" w:eastAsia="바탕체" w:hAnsi="바탕체" w:hint="eastAsia"/>
                <w:sz w:val="18"/>
              </w:rPr>
              <w:t xml:space="preserve"> 테스트를 진행한다. 각 파이프라인은 다음과 같고 아래 세부 모듈로 </w:t>
            </w:r>
            <w:proofErr w:type="spellStart"/>
            <w:r w:rsidR="00EE26E1">
              <w:rPr>
                <w:rFonts w:ascii="바탕체" w:eastAsia="바탕체" w:hAnsi="바탕체" w:hint="eastAsia"/>
                <w:sz w:val="18"/>
              </w:rPr>
              <w:t>구성되어있다</w:t>
            </w:r>
            <w:proofErr w:type="spellEnd"/>
            <w:r w:rsidR="00EE26E1">
              <w:rPr>
                <w:rFonts w:ascii="바탕체" w:eastAsia="바탕체" w:hAnsi="바탕체" w:hint="eastAsia"/>
                <w:sz w:val="18"/>
              </w:rPr>
              <w:t>.</w:t>
            </w:r>
          </w:p>
          <w:p w14:paraId="0BF08580" w14:textId="5A611CFA" w:rsidR="00105C9F" w:rsidRDefault="00105C9F" w:rsidP="00506878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사용자가 업로드한 이미지로부터 정보</w:t>
            </w:r>
            <w:r w:rsidR="00506878">
              <w:rPr>
                <w:rFonts w:ascii="바탕체" w:eastAsia="바탕체" w:hAnsi="바탕체" w:hint="eastAsia"/>
                <w:bCs/>
                <w:sz w:val="18"/>
              </w:rPr>
              <w:t xml:space="preserve">를 추출하여 그래프에 저장하는 </w:t>
            </w:r>
            <w:r w:rsidR="00EE26E1">
              <w:rPr>
                <w:rFonts w:ascii="바탕체" w:eastAsia="바탕체" w:hAnsi="바탕체" w:hint="eastAsia"/>
                <w:bCs/>
                <w:sz w:val="18"/>
              </w:rPr>
              <w:t>파이프라인</w:t>
            </w:r>
          </w:p>
          <w:p w14:paraId="40058FE1" w14:textId="13AECC0F" w:rsidR="00EE26E1" w:rsidRDefault="00EE26E1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이미지에서 정보 추출</w:t>
            </w:r>
          </w:p>
          <w:p w14:paraId="60697D78" w14:textId="695E5E5E" w:rsidR="00EE26E1" w:rsidRDefault="00EE26E1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 xml:space="preserve">정보를 그래프 </w:t>
            </w:r>
            <w:r w:rsidR="00FA2CE3">
              <w:rPr>
                <w:rFonts w:ascii="바탕체" w:eastAsia="바탕체" w:hAnsi="바탕체" w:hint="eastAsia"/>
                <w:bCs/>
                <w:sz w:val="18"/>
              </w:rPr>
              <w:t xml:space="preserve">데이터베이스 </w:t>
            </w:r>
            <w:r>
              <w:rPr>
                <w:rFonts w:ascii="바탕체" w:eastAsia="바탕체" w:hAnsi="바탕체" w:hint="eastAsia"/>
                <w:bCs/>
                <w:sz w:val="18"/>
              </w:rPr>
              <w:t>쿼리로 변환</w:t>
            </w:r>
          </w:p>
          <w:p w14:paraId="38B39365" w14:textId="0A28AA0B" w:rsidR="00EE26E1" w:rsidRDefault="00EE26E1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 xml:space="preserve">그래프 </w:t>
            </w:r>
            <w:r w:rsidR="00344A5B">
              <w:rPr>
                <w:rFonts w:ascii="바탕체" w:eastAsia="바탕체" w:hAnsi="바탕체" w:hint="eastAsia"/>
                <w:bCs/>
                <w:sz w:val="18"/>
              </w:rPr>
              <w:t>데이터베이스</w:t>
            </w:r>
            <w:r>
              <w:rPr>
                <w:rFonts w:ascii="바탕체" w:eastAsia="바탕체" w:hAnsi="바탕체" w:hint="eastAsia"/>
                <w:bCs/>
                <w:sz w:val="18"/>
              </w:rPr>
              <w:t>에 저장</w:t>
            </w:r>
          </w:p>
          <w:p w14:paraId="51F7C4CE" w14:textId="31285F27" w:rsidR="00105C9F" w:rsidRDefault="00105C9F" w:rsidP="00506878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 xml:space="preserve">질의를 </w:t>
            </w:r>
            <w:r w:rsidR="00506878">
              <w:rPr>
                <w:rFonts w:ascii="바탕체" w:eastAsia="바탕체" w:hAnsi="바탕체" w:hint="eastAsia"/>
                <w:bCs/>
                <w:sz w:val="18"/>
              </w:rPr>
              <w:t xml:space="preserve">가지고 그래프를 검색하여 RAG방식으로 응답을 생성하는 </w:t>
            </w:r>
            <w:r w:rsidR="00EE26E1">
              <w:rPr>
                <w:rFonts w:ascii="바탕체" w:eastAsia="바탕체" w:hAnsi="바탕체" w:hint="eastAsia"/>
                <w:bCs/>
                <w:sz w:val="18"/>
              </w:rPr>
              <w:t>파이프라인</w:t>
            </w:r>
          </w:p>
          <w:p w14:paraId="4AEEDCED" w14:textId="4606565C" w:rsidR="00EE26E1" w:rsidRDefault="00EE26E1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자연어 질의를 그래프</w:t>
            </w:r>
            <w:r w:rsidR="00FA2CE3">
              <w:rPr>
                <w:rFonts w:ascii="바탕체" w:eastAsia="바탕체" w:hAnsi="바탕체" w:hint="eastAsia"/>
                <w:bCs/>
                <w:sz w:val="18"/>
              </w:rPr>
              <w:t xml:space="preserve"> 데이터베이스</w:t>
            </w:r>
            <w:r>
              <w:rPr>
                <w:rFonts w:ascii="바탕체" w:eastAsia="바탕체" w:hAnsi="바탕체" w:hint="eastAsia"/>
                <w:bCs/>
                <w:sz w:val="18"/>
              </w:rPr>
              <w:t xml:space="preserve"> 쿼리로 변환</w:t>
            </w:r>
          </w:p>
          <w:p w14:paraId="5DB0ED20" w14:textId="3120D63B" w:rsidR="00EE26E1" w:rsidRDefault="00EE26E1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 xml:space="preserve">그래프 </w:t>
            </w:r>
            <w:r w:rsidR="00FA2CE3">
              <w:rPr>
                <w:rFonts w:ascii="바탕체" w:eastAsia="바탕체" w:hAnsi="바탕체" w:hint="eastAsia"/>
                <w:bCs/>
                <w:sz w:val="18"/>
              </w:rPr>
              <w:t xml:space="preserve">데이터베이스 </w:t>
            </w:r>
            <w:r>
              <w:rPr>
                <w:rFonts w:ascii="바탕체" w:eastAsia="바탕체" w:hAnsi="바탕체" w:hint="eastAsia"/>
                <w:bCs/>
                <w:sz w:val="18"/>
              </w:rPr>
              <w:t>검색</w:t>
            </w:r>
            <w:r w:rsidR="004D2834">
              <w:rPr>
                <w:rFonts w:ascii="바탕체" w:eastAsia="바탕체" w:hAnsi="바탕체" w:hint="eastAsia"/>
                <w:bCs/>
                <w:sz w:val="18"/>
              </w:rPr>
              <w:t>으로</w:t>
            </w:r>
            <w:r>
              <w:rPr>
                <w:rFonts w:ascii="바탕체" w:eastAsia="바탕체" w:hAnsi="바탕체" w:hint="eastAsia"/>
                <w:bCs/>
                <w:sz w:val="18"/>
              </w:rPr>
              <w:t xml:space="preserve"> 정보 추출</w:t>
            </w:r>
          </w:p>
          <w:p w14:paraId="11E5FFE8" w14:textId="1DD01F64" w:rsidR="00EE26E1" w:rsidRDefault="00EE26E1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정보로 LLM이 응답 생성</w:t>
            </w:r>
          </w:p>
          <w:p w14:paraId="44680481" w14:textId="77777777" w:rsidR="002D6BF4" w:rsidRDefault="00506878" w:rsidP="00506878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 xml:space="preserve">사용자가 이미지를 삭제하면 그래프에서 정보도 삭제하는 </w:t>
            </w:r>
            <w:r w:rsidR="00EE26E1">
              <w:rPr>
                <w:rFonts w:ascii="바탕체" w:eastAsia="바탕체" w:hAnsi="바탕체" w:hint="eastAsia"/>
                <w:bCs/>
                <w:sz w:val="18"/>
              </w:rPr>
              <w:t>파이프라인</w:t>
            </w:r>
          </w:p>
          <w:p w14:paraId="67342DF1" w14:textId="1F0708F5" w:rsidR="00FA2CE3" w:rsidRDefault="00FA2CE3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그래프 데이터베이스 쿼</w:t>
            </w:r>
            <w:r w:rsidR="00C97E26">
              <w:rPr>
                <w:rFonts w:ascii="바탕체" w:eastAsia="바탕체" w:hAnsi="바탕체" w:hint="eastAsia"/>
                <w:bCs/>
                <w:sz w:val="18"/>
              </w:rPr>
              <w:t>리 생성</w:t>
            </w:r>
          </w:p>
          <w:p w14:paraId="75A13FD6" w14:textId="041DD3FB" w:rsidR="00FA2CE3" w:rsidRPr="00506878" w:rsidRDefault="00FA2CE3" w:rsidP="00EE26E1">
            <w:pPr>
              <w:pStyle w:val="af9"/>
              <w:numPr>
                <w:ilvl w:val="1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그래프 데이터베이스에서 정보 삭제</w:t>
            </w:r>
          </w:p>
        </w:tc>
      </w:tr>
      <w:tr w:rsidR="003F1AE5" w:rsidRPr="001318A6" w14:paraId="50111CA6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3D79238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</w:t>
            </w:r>
            <w:r w:rsidRPr="001318A6">
              <w:rPr>
                <w:rFonts w:ascii="바탕체" w:eastAsia="바탕체" w:hAnsi="바탕체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</w:rPr>
              <w:t>상황</w:t>
            </w:r>
          </w:p>
        </w:tc>
      </w:tr>
      <w:tr w:rsidR="003F1AE5" w:rsidRPr="001318A6" w14:paraId="5D3D53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6CD25CC1" w14:textId="5EFDBB67" w:rsidR="003F1AE5" w:rsidRPr="001318A6" w:rsidRDefault="00506878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테스트는 개발 </w:t>
            </w:r>
            <w:r w:rsidR="00EE26E1">
              <w:rPr>
                <w:rFonts w:ascii="바탕체" w:eastAsia="바탕체" w:hAnsi="바탕체" w:hint="eastAsia"/>
                <w:sz w:val="18"/>
              </w:rPr>
              <w:t>도중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3521A5">
              <w:rPr>
                <w:rFonts w:ascii="바탕체" w:eastAsia="바탕체" w:hAnsi="바탕체" w:hint="eastAsia"/>
                <w:sz w:val="18"/>
              </w:rPr>
              <w:t xml:space="preserve">각 </w:t>
            </w:r>
            <w:r w:rsidR="00EE26E1">
              <w:rPr>
                <w:rFonts w:ascii="바탕체" w:eastAsia="바탕체" w:hAnsi="바탕체" w:hint="eastAsia"/>
                <w:sz w:val="18"/>
              </w:rPr>
              <w:t>모듈이 완성될 때 개발</w:t>
            </w:r>
            <w:r w:rsidR="003521A5">
              <w:rPr>
                <w:rFonts w:ascii="바탕체" w:eastAsia="바탕체" w:hAnsi="바탕체" w:hint="eastAsia"/>
                <w:sz w:val="18"/>
              </w:rPr>
              <w:t>자</w:t>
            </w:r>
            <w:r>
              <w:rPr>
                <w:rFonts w:ascii="바탕체" w:eastAsia="바탕체" w:hAnsi="바탕체" w:hint="eastAsia"/>
                <w:sz w:val="18"/>
              </w:rPr>
              <w:t xml:space="preserve">에 의해 진행되며 개발 환경에서 진행된다. </w:t>
            </w:r>
          </w:p>
        </w:tc>
      </w:tr>
      <w:tr w:rsidR="003F1AE5" w:rsidRPr="001318A6" w14:paraId="07DA7625" w14:textId="77777777" w:rsidTr="00514B88">
        <w:trPr>
          <w:trHeight w:val="72"/>
        </w:trPr>
        <w:tc>
          <w:tcPr>
            <w:tcW w:w="9190" w:type="dxa"/>
            <w:shd w:val="clear" w:color="auto" w:fill="F2F2F2"/>
          </w:tcPr>
          <w:p w14:paraId="14C294FD" w14:textId="77777777" w:rsidR="003F1AE5" w:rsidRPr="001318A6" w:rsidRDefault="003F1AE5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문서 표기법</w:t>
            </w:r>
          </w:p>
        </w:tc>
      </w:tr>
      <w:tr w:rsidR="003F1AE5" w:rsidRPr="001318A6" w14:paraId="2CFD36BE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181D8D83" w14:textId="6BA269C1" w:rsidR="00506878" w:rsidRDefault="00506878" w:rsidP="00506878">
            <w:pPr>
              <w:pStyle w:val="af9"/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각 기능을 세부 모듈 단위로 나누어 테스트 진행하므로, Id에 (코드번호)-순서 로 표기하여 기능을 표시함</w:t>
            </w:r>
          </w:p>
          <w:p w14:paraId="5D3D4405" w14:textId="38264268" w:rsidR="00506878" w:rsidRDefault="00506878" w:rsidP="00506878">
            <w:pPr>
              <w:pStyle w:val="af9"/>
              <w:numPr>
                <w:ilvl w:val="0"/>
                <w:numId w:val="43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사용자가 업로드한 이미지로부터 정보를 추출하여 그래프에 저장하는 기능(</w:t>
            </w:r>
            <w:r w:rsidRPr="00506878">
              <w:rPr>
                <w:rFonts w:ascii="바탕체" w:eastAsia="바탕체" w:hAnsi="바탕체" w:hint="eastAsia"/>
                <w:bCs/>
                <w:sz w:val="18"/>
              </w:rPr>
              <w:t>U</w:t>
            </w:r>
            <w:r w:rsidR="00344A5B">
              <w:rPr>
                <w:rFonts w:ascii="바탕체" w:eastAsia="바탕체" w:hAnsi="바탕체" w:hint="eastAsia"/>
                <w:bCs/>
                <w:sz w:val="18"/>
              </w:rPr>
              <w:t>1, U2, U3</w:t>
            </w:r>
            <w:r>
              <w:rPr>
                <w:rFonts w:ascii="바탕체" w:eastAsia="바탕체" w:hAnsi="바탕체" w:hint="eastAsia"/>
                <w:bCs/>
                <w:sz w:val="18"/>
              </w:rPr>
              <w:t>)</w:t>
            </w:r>
          </w:p>
          <w:p w14:paraId="1267500E" w14:textId="039A12B6" w:rsidR="00506878" w:rsidRDefault="00506878" w:rsidP="00506878">
            <w:pPr>
              <w:pStyle w:val="af9"/>
              <w:numPr>
                <w:ilvl w:val="0"/>
                <w:numId w:val="43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질의를 가지고 그래프를 검색하여 RAG방식으로 응답을 생성하는 기능(</w:t>
            </w:r>
            <w:r w:rsidR="00FE21D5">
              <w:rPr>
                <w:rFonts w:ascii="바탕체" w:eastAsia="바탕체" w:hAnsi="바탕체" w:hint="eastAsia"/>
                <w:bCs/>
                <w:sz w:val="18"/>
              </w:rPr>
              <w:t>M</w:t>
            </w:r>
            <w:r w:rsidR="00344A5B">
              <w:rPr>
                <w:rFonts w:ascii="바탕체" w:eastAsia="바탕체" w:hAnsi="바탕체" w:hint="eastAsia"/>
                <w:bCs/>
                <w:sz w:val="18"/>
              </w:rPr>
              <w:t xml:space="preserve">1, </w:t>
            </w:r>
            <w:r w:rsidR="00FE21D5">
              <w:rPr>
                <w:rFonts w:ascii="바탕체" w:eastAsia="바탕체" w:hAnsi="바탕체" w:hint="eastAsia"/>
                <w:bCs/>
                <w:sz w:val="18"/>
              </w:rPr>
              <w:t>M</w:t>
            </w:r>
            <w:r w:rsidR="00344A5B">
              <w:rPr>
                <w:rFonts w:ascii="바탕체" w:eastAsia="바탕체" w:hAnsi="바탕체" w:hint="eastAsia"/>
                <w:bCs/>
                <w:sz w:val="18"/>
              </w:rPr>
              <w:t xml:space="preserve">2, </w:t>
            </w:r>
            <w:r w:rsidR="00FE21D5">
              <w:rPr>
                <w:rFonts w:ascii="바탕체" w:eastAsia="바탕체" w:hAnsi="바탕체" w:hint="eastAsia"/>
                <w:bCs/>
                <w:sz w:val="18"/>
              </w:rPr>
              <w:t>M</w:t>
            </w:r>
            <w:r w:rsidR="00344A5B">
              <w:rPr>
                <w:rFonts w:ascii="바탕체" w:eastAsia="바탕체" w:hAnsi="바탕체" w:hint="eastAsia"/>
                <w:bCs/>
                <w:sz w:val="18"/>
              </w:rPr>
              <w:t>3</w:t>
            </w:r>
            <w:r>
              <w:rPr>
                <w:rFonts w:ascii="바탕체" w:eastAsia="바탕체" w:hAnsi="바탕체" w:hint="eastAsia"/>
                <w:bCs/>
                <w:sz w:val="18"/>
              </w:rPr>
              <w:t>)</w:t>
            </w:r>
          </w:p>
          <w:p w14:paraId="38B5AEBC" w14:textId="315B81BB" w:rsidR="003F1AE5" w:rsidRPr="001318A6" w:rsidRDefault="00506878" w:rsidP="00506878">
            <w:pPr>
              <w:pStyle w:val="af9"/>
              <w:numPr>
                <w:ilvl w:val="0"/>
                <w:numId w:val="43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사용자가 이미지를 삭제하면 그래프에서 정보도 삭제하는 기능(D</w:t>
            </w:r>
            <w:r w:rsidR="00344A5B">
              <w:rPr>
                <w:rFonts w:ascii="바탕체" w:eastAsia="바탕체" w:hAnsi="바탕체" w:hint="eastAsia"/>
                <w:bCs/>
                <w:sz w:val="18"/>
              </w:rPr>
              <w:t>1, D2</w:t>
            </w:r>
            <w:r>
              <w:rPr>
                <w:rFonts w:ascii="바탕체" w:eastAsia="바탕체" w:hAnsi="바탕체" w:hint="eastAsia"/>
                <w:bCs/>
                <w:sz w:val="18"/>
              </w:rPr>
              <w:t>)</w:t>
            </w:r>
          </w:p>
        </w:tc>
      </w:tr>
      <w:tr w:rsidR="002D6BF4" w:rsidRPr="001318A6" w14:paraId="275DD33A" w14:textId="77777777" w:rsidTr="00AF3A55">
        <w:trPr>
          <w:trHeight w:val="72"/>
        </w:trPr>
        <w:tc>
          <w:tcPr>
            <w:tcW w:w="9190" w:type="dxa"/>
            <w:shd w:val="clear" w:color="auto" w:fill="D9D9D9"/>
          </w:tcPr>
          <w:p w14:paraId="0929E5B4" w14:textId="77777777" w:rsidR="002D6BF4" w:rsidRPr="001318A6" w:rsidRDefault="002D6BF4" w:rsidP="003F1AE5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="003F1AE5" w:rsidRPr="001318A6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D6BF4" w:rsidRPr="001318A6" w14:paraId="3EE7E9B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557D31AF" w14:textId="77777777" w:rsidR="002D6BF4" w:rsidRPr="001318A6" w:rsidRDefault="002D6BF4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2.1 테스트 </w:t>
            </w:r>
            <w:r w:rsidR="003F1AE5" w:rsidRPr="001318A6">
              <w:rPr>
                <w:rFonts w:ascii="바탕체" w:eastAsia="바탕체" w:hAnsi="바탕체" w:hint="eastAsia"/>
              </w:rPr>
              <w:t>케이스 명세</w:t>
            </w:r>
          </w:p>
        </w:tc>
      </w:tr>
      <w:tr w:rsidR="002D6BF4" w:rsidRPr="001318A6" w14:paraId="5D783640" w14:textId="77777777" w:rsidTr="00F46A8D">
        <w:trPr>
          <w:trHeight w:val="72"/>
        </w:trPr>
        <w:tc>
          <w:tcPr>
            <w:tcW w:w="9190" w:type="dxa"/>
            <w:shd w:val="clear" w:color="auto" w:fill="auto"/>
          </w:tcPr>
          <w:p w14:paraId="405C46D0" w14:textId="13C29074" w:rsidR="00236FD2" w:rsidRPr="001318A6" w:rsidRDefault="00236FD2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</w:p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14"/>
              <w:gridCol w:w="2062"/>
              <w:gridCol w:w="2063"/>
              <w:gridCol w:w="2254"/>
              <w:gridCol w:w="1871"/>
            </w:tblGrid>
            <w:tr w:rsidR="00514B88" w:rsidRPr="001318A6" w14:paraId="7F1AE362" w14:textId="77777777" w:rsidTr="00514B88">
              <w:tc>
                <w:tcPr>
                  <w:tcW w:w="614" w:type="dxa"/>
                  <w:shd w:val="clear" w:color="auto" w:fill="auto"/>
                </w:tcPr>
                <w:p w14:paraId="2F157CFE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I</w:t>
                  </w:r>
                  <w:r w:rsidRPr="001318A6">
                    <w:rPr>
                      <w:rFonts w:ascii="바탕체" w:eastAsia="바탕체" w:hAnsi="바탕체"/>
                      <w:sz w:val="18"/>
                    </w:rPr>
                    <w:t>d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6668F789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/>
                      <w:sz w:val="18"/>
                    </w:rPr>
                    <w:t>테스트</w:t>
                  </w: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 xml:space="preserve"> 대상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3ED25BF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조건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BCE0E92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B11A605" w14:textId="77777777" w:rsidR="003A1A39" w:rsidRPr="001318A6" w:rsidRDefault="003A1A39" w:rsidP="00514B88">
                  <w:pPr>
                    <w:pStyle w:val="af9"/>
                    <w:spacing w:line="240" w:lineRule="auto"/>
                    <w:jc w:val="center"/>
                    <w:rPr>
                      <w:rFonts w:ascii="바탕체" w:eastAsia="바탕체" w:hAnsi="바탕체"/>
                      <w:sz w:val="18"/>
                    </w:rPr>
                  </w:pPr>
                  <w:r w:rsidRPr="001318A6">
                    <w:rPr>
                      <w:rFonts w:ascii="바탕체" w:eastAsia="바탕체" w:hAnsi="바탕체" w:hint="eastAsia"/>
                      <w:sz w:val="18"/>
                    </w:rPr>
                    <w:t>예상 결과</w:t>
                  </w:r>
                </w:p>
              </w:tc>
            </w:tr>
            <w:tr w:rsidR="00514B88" w:rsidRPr="001318A6" w14:paraId="4AF63637" w14:textId="77777777" w:rsidTr="00514B88">
              <w:tc>
                <w:tcPr>
                  <w:tcW w:w="614" w:type="dxa"/>
                  <w:shd w:val="clear" w:color="auto" w:fill="auto"/>
                </w:tcPr>
                <w:p w14:paraId="45921113" w14:textId="164C9A27" w:rsidR="003A1A39" w:rsidRPr="001318A6" w:rsidRDefault="00506878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U1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FA5E417" w14:textId="1733B304" w:rsidR="003A1A39" w:rsidRPr="001318A6" w:rsidRDefault="00344A5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이미지에서 정보 추출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A2C0631" w14:textId="3B9B4A48" w:rsidR="003A1A39" w:rsidRPr="001318A6" w:rsidRDefault="00412DF3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이미지는 수신했다고 가정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35F67CB7" w14:textId="55103013" w:rsidR="003A1A39" w:rsidRPr="001318A6" w:rsidRDefault="00344A5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테스트용 이미지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4C1B3612" w14:textId="548091D6" w:rsidR="003A1A39" w:rsidRPr="001318A6" w:rsidRDefault="00344A5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메타데이터, 객체, 객체 사이 관계 등의 정보가 추출됨</w:t>
                  </w:r>
                </w:p>
              </w:tc>
            </w:tr>
            <w:tr w:rsidR="00514B88" w:rsidRPr="001318A6" w14:paraId="4938D045" w14:textId="77777777" w:rsidTr="00514B88">
              <w:tc>
                <w:tcPr>
                  <w:tcW w:w="614" w:type="dxa"/>
                  <w:shd w:val="clear" w:color="auto" w:fill="auto"/>
                </w:tcPr>
                <w:p w14:paraId="628AC87A" w14:textId="1186AEDB" w:rsidR="003A1A39" w:rsidRPr="001318A6" w:rsidRDefault="00506878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U2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139CAC3" w14:textId="1F6CD210" w:rsidR="003A1A39" w:rsidRPr="001318A6" w:rsidRDefault="00344A5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정보를 데이터베이스 쿼리로 변환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1245789" w14:textId="3EE2658D" w:rsidR="003A1A39" w:rsidRPr="001318A6" w:rsidRDefault="00FE21D5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없음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0A3EDB32" w14:textId="121F5E8B" w:rsidR="003A1A39" w:rsidRPr="001318A6" w:rsidRDefault="00412DF3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/>
                      <w:sz w:val="18"/>
                    </w:rPr>
                    <w:t>J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son 형식의</w:t>
                  </w:r>
                  <w:r w:rsidR="00344A5B">
                    <w:rPr>
                      <w:rFonts w:ascii="바탕체" w:eastAsia="바탕체" w:hAnsi="바탕체" w:hint="eastAsia"/>
                      <w:sz w:val="18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정보 </w:t>
                  </w:r>
                  <w:r w:rsidR="00344A5B">
                    <w:rPr>
                      <w:rFonts w:ascii="바탕체" w:eastAsia="바탕체" w:hAnsi="바탕체" w:hint="eastAsia"/>
                      <w:sz w:val="18"/>
                    </w:rPr>
                    <w:t>데이터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286BC387" w14:textId="3ABDCC6F" w:rsidR="003A1A39" w:rsidRPr="001318A6" w:rsidRDefault="00344A5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바로 실행가능한 쿼리</w:t>
                  </w:r>
                  <w:r w:rsidR="00C97E26">
                    <w:rPr>
                      <w:rFonts w:ascii="바탕체" w:eastAsia="바탕체" w:hAnsi="바탕체" w:hint="eastAsia"/>
                      <w:sz w:val="18"/>
                    </w:rPr>
                    <w:t>를 출력</w:t>
                  </w:r>
                </w:p>
              </w:tc>
            </w:tr>
            <w:tr w:rsidR="00514B88" w:rsidRPr="001318A6" w14:paraId="0E658416" w14:textId="77777777" w:rsidTr="00514B88">
              <w:tc>
                <w:tcPr>
                  <w:tcW w:w="614" w:type="dxa"/>
                  <w:shd w:val="clear" w:color="auto" w:fill="auto"/>
                </w:tcPr>
                <w:p w14:paraId="239ACE6F" w14:textId="76EEBC74" w:rsidR="003A1A39" w:rsidRPr="001318A6" w:rsidRDefault="00506878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U</w:t>
                  </w:r>
                  <w:r w:rsidR="003A1A39" w:rsidRPr="001318A6">
                    <w:rPr>
                      <w:rFonts w:ascii="바탕체" w:eastAsia="바탕체" w:hAnsi="바탕체"/>
                      <w:sz w:val="18"/>
                    </w:rPr>
                    <w:t>3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4EE2EA7" w14:textId="2B4EAD51" w:rsidR="003A1A39" w:rsidRPr="001318A6" w:rsidRDefault="00344A5B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에 저장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4080643B" w14:textId="274D3E4B" w:rsidR="003A1A39" w:rsidRPr="001318A6" w:rsidRDefault="004D283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그래프 데이터베이스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가 존재함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189201AE" w14:textId="0976A2B9" w:rsidR="003A1A39" w:rsidRPr="001318A6" w:rsidRDefault="00412DF3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CREATE 쿼리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457264F" w14:textId="40E0AB42" w:rsidR="003A1A39" w:rsidRPr="001318A6" w:rsidRDefault="004D283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 베이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 xml:space="preserve">스에 </w:t>
                  </w:r>
                  <w:r w:rsidR="00412DF3">
                    <w:rPr>
                      <w:rFonts w:ascii="바탕체" w:eastAsia="바탕체" w:hAnsi="바탕체" w:hint="eastAsia"/>
                      <w:sz w:val="18"/>
                    </w:rPr>
                    <w:t xml:space="preserve">노드와 </w:t>
                  </w:r>
                  <w:proofErr w:type="spellStart"/>
                  <w:r w:rsidR="00412DF3">
                    <w:rPr>
                      <w:rFonts w:ascii="바탕체" w:eastAsia="바탕체" w:hAnsi="바탕체" w:hint="eastAsia"/>
                      <w:sz w:val="18"/>
                    </w:rPr>
                    <w:t>엣지가</w:t>
                  </w:r>
                  <w:proofErr w:type="spellEnd"/>
                  <w:r w:rsidR="00412DF3">
                    <w:rPr>
                      <w:rFonts w:ascii="바탕체" w:eastAsia="바탕체" w:hAnsi="바탕체" w:hint="eastAsia"/>
                      <w:sz w:val="18"/>
                    </w:rPr>
                    <w:t xml:space="preserve"> 추가됨</w:t>
                  </w:r>
                </w:p>
              </w:tc>
            </w:tr>
            <w:tr w:rsidR="00514B88" w:rsidRPr="001318A6" w14:paraId="543E0F27" w14:textId="77777777" w:rsidTr="00514B88">
              <w:tc>
                <w:tcPr>
                  <w:tcW w:w="614" w:type="dxa"/>
                  <w:shd w:val="clear" w:color="auto" w:fill="auto"/>
                </w:tcPr>
                <w:p w14:paraId="6788FC3C" w14:textId="4616F2DE" w:rsidR="003A1A39" w:rsidRPr="001318A6" w:rsidRDefault="00FE21D5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M</w:t>
                  </w:r>
                  <w:r w:rsidR="004D2834">
                    <w:rPr>
                      <w:rFonts w:ascii="바탕체" w:eastAsia="바탕체" w:hAnsi="바탕체" w:hint="eastAsia"/>
                      <w:sz w:val="18"/>
                    </w:rPr>
                    <w:t>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0D416523" w14:textId="627A3D28" w:rsidR="003A1A39" w:rsidRPr="001318A6" w:rsidRDefault="004D283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자연어 질의를 그래프 데이터베이스 쿼리로 변환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0D1B34D" w14:textId="6BC0973E" w:rsidR="003A1A39" w:rsidRPr="001318A6" w:rsidRDefault="00412DF3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입력을 클라이언트로부터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8"/>
                    </w:rPr>
                    <w:t>전송받았다고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 가정함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27D864AB" w14:textId="57C9EF7E" w:rsidR="003A1A39" w:rsidRPr="001318A6" w:rsidRDefault="004D283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테스트용 자연어 질의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39AC9D7" w14:textId="2039D913" w:rsidR="003A1A39" w:rsidRPr="001318A6" w:rsidRDefault="004D283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바로 실행가능한 쿼리</w:t>
                  </w:r>
                  <w:r w:rsidR="00C97E26">
                    <w:rPr>
                      <w:rFonts w:ascii="바탕체" w:eastAsia="바탕체" w:hAnsi="바탕체" w:hint="eastAsia"/>
                      <w:sz w:val="18"/>
                    </w:rPr>
                    <w:t>를 출력</w:t>
                  </w:r>
                </w:p>
              </w:tc>
            </w:tr>
            <w:tr w:rsidR="004D2834" w:rsidRPr="001318A6" w14:paraId="40E73819" w14:textId="77777777" w:rsidTr="00514B88">
              <w:tc>
                <w:tcPr>
                  <w:tcW w:w="614" w:type="dxa"/>
                  <w:shd w:val="clear" w:color="auto" w:fill="auto"/>
                </w:tcPr>
                <w:p w14:paraId="586B211E" w14:textId="59759B6B" w:rsidR="004D2834" w:rsidRPr="001318A6" w:rsidRDefault="00FE21D5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M</w:t>
                  </w:r>
                  <w:r w:rsidR="004D2834">
                    <w:rPr>
                      <w:rFonts w:ascii="바탕체" w:eastAsia="바탕체" w:hAnsi="바탕체" w:hint="eastAsia"/>
                      <w:sz w:val="18"/>
                    </w:rPr>
                    <w:t>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20E24E3F" w14:textId="58E654F2" w:rsidR="004D2834" w:rsidRPr="001318A6" w:rsidRDefault="004D2834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 검색으로 정보 추출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24E09244" w14:textId="143EDE3B" w:rsidR="004D2834" w:rsidRPr="00781D1C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</w:t>
                  </w:r>
                  <w:r w:rsidR="00412DF3">
                    <w:rPr>
                      <w:rFonts w:ascii="바탕체" w:eastAsia="바탕체" w:hAnsi="바탕체" w:hint="eastAsia"/>
                      <w:sz w:val="18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데이터베이스에 데이터가 존재</w:t>
                  </w:r>
                  <w:r w:rsidR="00412DF3">
                    <w:rPr>
                      <w:rFonts w:ascii="바탕체" w:eastAsia="바탕체" w:hAnsi="바탕체" w:hint="eastAsia"/>
                      <w:sz w:val="18"/>
                    </w:rPr>
                    <w:t>함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56580A33" w14:textId="7524B2C0" w:rsidR="004D2834" w:rsidRPr="001318A6" w:rsidRDefault="00412DF3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MATCH 쿼리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0A8C3C05" w14:textId="29DCEE03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검색 결과들이 </w:t>
                  </w:r>
                  <w:r w:rsidR="00412DF3">
                    <w:rPr>
                      <w:rFonts w:ascii="바탕체" w:eastAsia="바탕체" w:hAnsi="바탕체" w:hint="eastAsia"/>
                      <w:sz w:val="18"/>
                    </w:rPr>
                    <w:t>나온다</w:t>
                  </w:r>
                </w:p>
              </w:tc>
            </w:tr>
            <w:tr w:rsidR="004D2834" w:rsidRPr="001318A6" w14:paraId="028818FD" w14:textId="77777777" w:rsidTr="00514B88">
              <w:tc>
                <w:tcPr>
                  <w:tcW w:w="614" w:type="dxa"/>
                  <w:shd w:val="clear" w:color="auto" w:fill="auto"/>
                </w:tcPr>
                <w:p w14:paraId="6C23A930" w14:textId="756D93F9" w:rsidR="004D2834" w:rsidRPr="001318A6" w:rsidRDefault="00FE21D5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M</w:t>
                  </w:r>
                  <w:r w:rsidR="004D2834">
                    <w:rPr>
                      <w:rFonts w:ascii="바탕체" w:eastAsia="바탕체" w:hAnsi="바탕체" w:hint="eastAsia"/>
                      <w:sz w:val="18"/>
                    </w:rPr>
                    <w:t>3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2F1E984A" w14:textId="6FA9CE48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결과를 바탕으로 자연어 응답 생성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43C5207B" w14:textId="11947C84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LLM 모델이 </w:t>
                  </w:r>
                  <w:r w:rsidR="00412DF3">
                    <w:rPr>
                      <w:rFonts w:ascii="바탕체" w:eastAsia="바탕체" w:hAnsi="바탕체" w:hint="eastAsia"/>
                      <w:sz w:val="18"/>
                    </w:rPr>
                    <w:t>있음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7C7BE11A" w14:textId="55413568" w:rsidR="004D2834" w:rsidRPr="001318A6" w:rsidRDefault="00FE21D5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검색된 결과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37779B28" w14:textId="1BA3A868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자연어 응답 출력</w:t>
                  </w:r>
                </w:p>
              </w:tc>
            </w:tr>
            <w:tr w:rsidR="004D2834" w:rsidRPr="001318A6" w14:paraId="1589E238" w14:textId="77777777" w:rsidTr="00514B88">
              <w:tc>
                <w:tcPr>
                  <w:tcW w:w="614" w:type="dxa"/>
                  <w:shd w:val="clear" w:color="auto" w:fill="auto"/>
                </w:tcPr>
                <w:p w14:paraId="73B7A07B" w14:textId="74500F07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D1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66947A21" w14:textId="141C6935" w:rsidR="004D2834" w:rsidRPr="001318A6" w:rsidRDefault="00C97E26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데이터베이스 쿼리 생성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91E301C" w14:textId="1B1DB4AC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삭제하려는 사진의 ID가 주어짐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46288022" w14:textId="180862BE" w:rsidR="004D2834" w:rsidRPr="00781D1C" w:rsidRDefault="00FE21D5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사진의 고유 ID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1AC869A7" w14:textId="729989C7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바로 실행 가능한 </w:t>
                  </w:r>
                  <w:r w:rsidR="00FE21D5">
                    <w:rPr>
                      <w:rFonts w:ascii="바탕체" w:eastAsia="바탕체" w:hAnsi="바탕체" w:hint="eastAsia"/>
                      <w:sz w:val="18"/>
                    </w:rPr>
                    <w:t>Delete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 쿼리로 출력</w:t>
                  </w:r>
                </w:p>
              </w:tc>
            </w:tr>
            <w:tr w:rsidR="004D2834" w:rsidRPr="001318A6" w14:paraId="34E2287E" w14:textId="77777777" w:rsidTr="00514B88">
              <w:tc>
                <w:tcPr>
                  <w:tcW w:w="614" w:type="dxa"/>
                  <w:shd w:val="clear" w:color="auto" w:fill="auto"/>
                </w:tcPr>
                <w:p w14:paraId="4698278E" w14:textId="23709A58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D2</w:t>
                  </w:r>
                </w:p>
              </w:tc>
              <w:tc>
                <w:tcPr>
                  <w:tcW w:w="2062" w:type="dxa"/>
                  <w:shd w:val="clear" w:color="auto" w:fill="auto"/>
                </w:tcPr>
                <w:p w14:paraId="563240CF" w14:textId="596B754D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데이터베이스에서 정보 삭제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14:paraId="60ED3750" w14:textId="1CCFF6F0" w:rsidR="004D2834" w:rsidRPr="001318A6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삭제하려고 하는 사진의 </w:t>
                  </w:r>
                  <w:r w:rsidR="00FE21D5">
                    <w:rPr>
                      <w:rFonts w:ascii="바탕체" w:eastAsia="바탕체" w:hAnsi="바탕체" w:hint="eastAsia"/>
                      <w:sz w:val="18"/>
                    </w:rPr>
                    <w:t>ID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가 DB에 존재함.</w:t>
                  </w:r>
                </w:p>
              </w:tc>
              <w:tc>
                <w:tcPr>
                  <w:tcW w:w="2254" w:type="dxa"/>
                  <w:shd w:val="clear" w:color="auto" w:fill="auto"/>
                </w:tcPr>
                <w:p w14:paraId="076FEA68" w14:textId="35CBFEAC" w:rsidR="004D2834" w:rsidRPr="001318A6" w:rsidRDefault="00FE21D5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Delete 쿼리</w:t>
                  </w:r>
                </w:p>
              </w:tc>
              <w:tc>
                <w:tcPr>
                  <w:tcW w:w="1871" w:type="dxa"/>
                  <w:shd w:val="clear" w:color="auto" w:fill="auto"/>
                </w:tcPr>
                <w:p w14:paraId="6B80524C" w14:textId="1850E623" w:rsidR="004D2834" w:rsidRPr="00781D1C" w:rsidRDefault="00781D1C" w:rsidP="00514B8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데이터베이스 상에서 </w:t>
                  </w:r>
                  <w:r w:rsidR="00FE21D5">
                    <w:rPr>
                      <w:rFonts w:ascii="바탕체" w:eastAsia="바탕체" w:hAnsi="바탕체" w:hint="eastAsia"/>
                      <w:sz w:val="18"/>
                    </w:rPr>
                    <w:t xml:space="preserve">사진과 관련된 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노드와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8"/>
                    </w:rPr>
                    <w:t>엣지가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 </w:t>
                  </w:r>
                  <w:r w:rsidR="00FE21D5">
                    <w:rPr>
                      <w:rFonts w:ascii="바탕체" w:eastAsia="바탕체" w:hAnsi="바탕체" w:hint="eastAsia"/>
                      <w:sz w:val="18"/>
                    </w:rPr>
                    <w:t>삭제됨.</w:t>
                  </w:r>
                </w:p>
              </w:tc>
            </w:tr>
          </w:tbl>
          <w:p w14:paraId="6BD82109" w14:textId="77777777" w:rsidR="003A1A39" w:rsidRPr="001318A6" w:rsidRDefault="003A1A39" w:rsidP="003A1A39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D6BF4" w:rsidRPr="001318A6" w14:paraId="382BC9C4" w14:textId="77777777" w:rsidTr="00AF3A55">
        <w:trPr>
          <w:trHeight w:val="72"/>
        </w:trPr>
        <w:tc>
          <w:tcPr>
            <w:tcW w:w="9190" w:type="dxa"/>
            <w:shd w:val="clear" w:color="auto" w:fill="F2F2F2"/>
          </w:tcPr>
          <w:p w14:paraId="67C62950" w14:textId="77777777" w:rsidR="002D6BF4" w:rsidRPr="001318A6" w:rsidRDefault="002D6BF4" w:rsidP="003F1AE5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3F1AE5" w:rsidRPr="001318A6">
              <w:rPr>
                <w:rFonts w:ascii="바탕체" w:eastAsia="바탕체" w:hAnsi="바탕체" w:hint="eastAsia"/>
                <w:szCs w:val="20"/>
              </w:rPr>
              <w:t>환경</w:t>
            </w:r>
          </w:p>
        </w:tc>
      </w:tr>
      <w:tr w:rsidR="003F1AE5" w:rsidRPr="001318A6" w14:paraId="026A2F96" w14:textId="77777777" w:rsidTr="003F1AE5">
        <w:trPr>
          <w:trHeight w:val="72"/>
        </w:trPr>
        <w:tc>
          <w:tcPr>
            <w:tcW w:w="9190" w:type="dxa"/>
            <w:shd w:val="clear" w:color="auto" w:fill="auto"/>
          </w:tcPr>
          <w:p w14:paraId="0F264CC3" w14:textId="22AA093D" w:rsidR="003F1AE5" w:rsidRDefault="00285B9E" w:rsidP="00781D1C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개발 </w:t>
            </w:r>
            <w:r w:rsidR="00781D1C">
              <w:rPr>
                <w:rFonts w:ascii="바탕체" w:eastAsia="바탕체" w:hAnsi="바탕체" w:hint="eastAsia"/>
                <w:sz w:val="18"/>
              </w:rPr>
              <w:t>서버</w:t>
            </w:r>
            <w:r w:rsidR="003521A5">
              <w:rPr>
                <w:rFonts w:ascii="바탕체" w:eastAsia="바탕체" w:hAnsi="바탕체" w:hint="eastAsia"/>
                <w:sz w:val="18"/>
              </w:rPr>
              <w:t>(python)</w:t>
            </w:r>
          </w:p>
          <w:p w14:paraId="2A660562" w14:textId="5DD4C6C8" w:rsidR="003521A5" w:rsidRDefault="003521A5" w:rsidP="00781D1C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그래프 DB(neo4j)</w:t>
            </w:r>
          </w:p>
          <w:p w14:paraId="19DB0562" w14:textId="11EAC412" w:rsidR="003521A5" w:rsidRPr="00781D1C" w:rsidRDefault="003521A5" w:rsidP="00781D1C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proofErr w:type="gramStart"/>
            <w:r>
              <w:rPr>
                <w:rFonts w:ascii="바탕체" w:eastAsia="바탕체" w:hAnsi="바탕체" w:hint="eastAsia"/>
                <w:sz w:val="18"/>
              </w:rPr>
              <w:t>LLM(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>GPT API)</w:t>
            </w:r>
          </w:p>
        </w:tc>
      </w:tr>
      <w:tr w:rsidR="00F46A8D" w:rsidRPr="001318A6" w14:paraId="0A156325" w14:textId="77777777" w:rsidTr="00AF3A55">
        <w:trPr>
          <w:trHeight w:val="90"/>
        </w:trPr>
        <w:tc>
          <w:tcPr>
            <w:tcW w:w="9190" w:type="dxa"/>
            <w:shd w:val="clear" w:color="auto" w:fill="F2F2F2"/>
          </w:tcPr>
          <w:p w14:paraId="3EB03CB3" w14:textId="77777777" w:rsidR="00F46A8D" w:rsidRPr="001318A6" w:rsidRDefault="009E5EAB" w:rsidP="003F1AE5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 xml:space="preserve">2.3 </w:t>
            </w:r>
            <w:r w:rsidR="003F1AE5" w:rsidRPr="001318A6">
              <w:rPr>
                <w:rFonts w:ascii="바탕체" w:eastAsia="바탕체" w:hAnsi="바탕체" w:hint="eastAsia"/>
              </w:rPr>
              <w:t>테스트 절차 요구사항</w:t>
            </w:r>
          </w:p>
        </w:tc>
      </w:tr>
      <w:tr w:rsidR="00F46A8D" w:rsidRPr="001318A6" w14:paraId="6BEE5DF1" w14:textId="77777777" w:rsidTr="00F46A8D">
        <w:trPr>
          <w:trHeight w:val="90"/>
        </w:trPr>
        <w:tc>
          <w:tcPr>
            <w:tcW w:w="9190" w:type="dxa"/>
            <w:shd w:val="clear" w:color="auto" w:fill="auto"/>
          </w:tcPr>
          <w:p w14:paraId="71892AD3" w14:textId="4E380329" w:rsidR="00236FD2" w:rsidRDefault="00781D1C" w:rsidP="00781D1C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그래프 데이터베이스가 미리 구축되어 있어야 함.</w:t>
            </w:r>
          </w:p>
          <w:p w14:paraId="453F3019" w14:textId="52DE9A30" w:rsidR="00781D1C" w:rsidRDefault="00781D1C" w:rsidP="00781D1C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LLM이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있어야함</w:t>
            </w:r>
            <w:proofErr w:type="spellEnd"/>
          </w:p>
          <w:p w14:paraId="4C8D832E" w14:textId="6B8427B1" w:rsidR="00F46A8D" w:rsidRPr="00416945" w:rsidRDefault="00781D1C" w:rsidP="00416945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테스트용 이미지가 </w:t>
            </w:r>
            <w:proofErr w:type="spellStart"/>
            <w:r>
              <w:rPr>
                <w:rFonts w:ascii="바탕체" w:eastAsia="바탕체" w:hAnsi="바탕체" w:hint="eastAsia"/>
                <w:sz w:val="18"/>
              </w:rPr>
              <w:t>존재해야함</w:t>
            </w:r>
            <w:proofErr w:type="spellEnd"/>
          </w:p>
        </w:tc>
      </w:tr>
    </w:tbl>
    <w:p w14:paraId="3296C569" w14:textId="77777777" w:rsidR="002D6BF4" w:rsidRDefault="002D6BF4" w:rsidP="002D6BF4">
      <w:pPr>
        <w:rPr>
          <w:rFonts w:ascii="바탕체" w:eastAsia="바탕체" w:hAnsi="바탕체"/>
        </w:rPr>
      </w:pPr>
    </w:p>
    <w:p w14:paraId="48201F16" w14:textId="77777777" w:rsidR="00F27AD8" w:rsidRDefault="00F27AD8" w:rsidP="002D6BF4">
      <w:pPr>
        <w:rPr>
          <w:rFonts w:ascii="바탕체" w:eastAsia="바탕체" w:hAnsi="바탕체"/>
        </w:rPr>
      </w:pPr>
    </w:p>
    <w:p w14:paraId="4FEE162D" w14:textId="77777777" w:rsidR="00F27AD8" w:rsidRDefault="00F27AD8" w:rsidP="002D6BF4">
      <w:pPr>
        <w:rPr>
          <w:rFonts w:ascii="바탕체" w:eastAsia="바탕체" w:hAnsi="바탕체"/>
        </w:rPr>
      </w:pPr>
    </w:p>
    <w:p w14:paraId="4F95B714" w14:textId="77777777" w:rsidR="00F27AD8" w:rsidRDefault="00F27AD8" w:rsidP="002D6BF4">
      <w:pPr>
        <w:rPr>
          <w:rFonts w:ascii="바탕체" w:eastAsia="바탕체" w:hAnsi="바탕체"/>
        </w:rPr>
      </w:pPr>
    </w:p>
    <w:p w14:paraId="58235C4E" w14:textId="77777777" w:rsidR="00F27AD8" w:rsidRDefault="00F27AD8" w:rsidP="002D6BF4">
      <w:pPr>
        <w:rPr>
          <w:rFonts w:ascii="바탕체" w:eastAsia="바탕체" w:hAnsi="바탕체"/>
        </w:rPr>
      </w:pPr>
    </w:p>
    <w:p w14:paraId="0E22803E" w14:textId="77777777" w:rsidR="00F27AD8" w:rsidRDefault="00F27AD8" w:rsidP="002D6BF4">
      <w:pPr>
        <w:rPr>
          <w:rFonts w:ascii="바탕체" w:eastAsia="바탕체" w:hAnsi="바탕체"/>
        </w:rPr>
      </w:pPr>
    </w:p>
    <w:p w14:paraId="471B1A42" w14:textId="77777777" w:rsidR="00F27AD8" w:rsidRDefault="00F27AD8" w:rsidP="002D6BF4">
      <w:pPr>
        <w:rPr>
          <w:rFonts w:ascii="바탕체" w:eastAsia="바탕체" w:hAnsi="바탕체"/>
        </w:rPr>
      </w:pPr>
    </w:p>
    <w:p w14:paraId="0FBF6D8C" w14:textId="77777777" w:rsidR="00F27AD8" w:rsidRDefault="00F27AD8" w:rsidP="002D6BF4">
      <w:pPr>
        <w:rPr>
          <w:rFonts w:ascii="바탕체" w:eastAsia="바탕체" w:hAnsi="바탕체"/>
        </w:rPr>
      </w:pPr>
    </w:p>
    <w:p w14:paraId="7CA160DF" w14:textId="77777777" w:rsidR="00F27AD8" w:rsidRDefault="00F27AD8" w:rsidP="002D6BF4">
      <w:pPr>
        <w:rPr>
          <w:rFonts w:ascii="바탕체" w:eastAsia="바탕체" w:hAnsi="바탕체"/>
        </w:rPr>
      </w:pPr>
    </w:p>
    <w:p w14:paraId="7E990104" w14:textId="77777777" w:rsidR="00F27AD8" w:rsidRDefault="00F27AD8" w:rsidP="002D6BF4">
      <w:pPr>
        <w:rPr>
          <w:rFonts w:ascii="바탕체" w:eastAsia="바탕체" w:hAnsi="바탕체"/>
        </w:rPr>
      </w:pPr>
    </w:p>
    <w:p w14:paraId="0D6C4B10" w14:textId="77777777" w:rsidR="00F27AD8" w:rsidRDefault="00F27AD8" w:rsidP="002D6BF4">
      <w:pPr>
        <w:rPr>
          <w:rFonts w:ascii="바탕체" w:eastAsia="바탕체" w:hAnsi="바탕체"/>
        </w:rPr>
      </w:pPr>
    </w:p>
    <w:p w14:paraId="1F2E8660" w14:textId="77777777" w:rsidR="00F27AD8" w:rsidRDefault="00F27AD8" w:rsidP="002D6BF4">
      <w:pPr>
        <w:rPr>
          <w:rFonts w:ascii="바탕체" w:eastAsia="바탕체" w:hAnsi="바탕체"/>
        </w:rPr>
      </w:pPr>
    </w:p>
    <w:p w14:paraId="4C64ABEC" w14:textId="77777777" w:rsidR="00F27AD8" w:rsidRDefault="00F27AD8" w:rsidP="002D6BF4">
      <w:pPr>
        <w:rPr>
          <w:rFonts w:ascii="바탕체" w:eastAsia="바탕체" w:hAnsi="바탕체"/>
        </w:rPr>
      </w:pPr>
    </w:p>
    <w:p w14:paraId="04BE46BA" w14:textId="77777777" w:rsidR="00F27AD8" w:rsidRDefault="00F27AD8" w:rsidP="002D6BF4">
      <w:pPr>
        <w:rPr>
          <w:rFonts w:ascii="바탕체" w:eastAsia="바탕체" w:hAnsi="바탕체"/>
        </w:rPr>
      </w:pPr>
    </w:p>
    <w:p w14:paraId="5F74C512" w14:textId="77777777" w:rsidR="00FE21D5" w:rsidRDefault="00FE21D5" w:rsidP="002D6BF4">
      <w:pPr>
        <w:rPr>
          <w:rFonts w:ascii="바탕체" w:eastAsia="바탕체" w:hAnsi="바탕체"/>
        </w:rPr>
      </w:pPr>
    </w:p>
    <w:tbl>
      <w:tblPr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0"/>
      </w:tblGrid>
      <w:tr w:rsidR="002C1521" w:rsidRPr="001318A6" w14:paraId="62162904" w14:textId="77777777" w:rsidTr="009D160D">
        <w:tc>
          <w:tcPr>
            <w:tcW w:w="9190" w:type="dxa"/>
            <w:shd w:val="clear" w:color="auto" w:fill="D9D9D9"/>
          </w:tcPr>
          <w:p w14:paraId="651141CC" w14:textId="77777777" w:rsidR="002C1521" w:rsidRPr="001318A6" w:rsidRDefault="002C1521" w:rsidP="009D160D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2C1521" w:rsidRPr="001318A6" w14:paraId="67C303DE" w14:textId="77777777" w:rsidTr="009D160D">
        <w:tc>
          <w:tcPr>
            <w:tcW w:w="9190" w:type="dxa"/>
            <w:shd w:val="clear" w:color="auto" w:fill="F2F2F2"/>
          </w:tcPr>
          <w:p w14:paraId="07306C9A" w14:textId="77777777" w:rsidR="002C1521" w:rsidRPr="001318A6" w:rsidRDefault="002C1521" w:rsidP="009D160D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 w:rsidRPr="001318A6">
              <w:rPr>
                <w:rFonts w:ascii="바탕체" w:eastAsia="바탕체" w:hAnsi="바탕체"/>
                <w:szCs w:val="20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  <w:szCs w:val="20"/>
              </w:rPr>
              <w:t>범위</w:t>
            </w:r>
          </w:p>
        </w:tc>
      </w:tr>
      <w:tr w:rsidR="002C1521" w:rsidRPr="001318A6" w14:paraId="1537016E" w14:textId="77777777" w:rsidTr="009D160D">
        <w:trPr>
          <w:trHeight w:val="72"/>
        </w:trPr>
        <w:tc>
          <w:tcPr>
            <w:tcW w:w="9190" w:type="dxa"/>
            <w:shd w:val="clear" w:color="auto" w:fill="auto"/>
          </w:tcPr>
          <w:p w14:paraId="3F785721" w14:textId="335B179A" w:rsidR="002C1521" w:rsidRDefault="002C1521" w:rsidP="009D160D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  <w:sz w:val="18"/>
              </w:rPr>
            </w:pPr>
            <w:r w:rsidRPr="00105C9F">
              <w:rPr>
                <w:rFonts w:ascii="바탕체" w:eastAsia="바탕체" w:hAnsi="바탕체"/>
                <w:sz w:val="18"/>
              </w:rPr>
              <w:t xml:space="preserve">본 테스트는 </w:t>
            </w:r>
            <w:proofErr w:type="spellStart"/>
            <w:r w:rsidR="00416945">
              <w:rPr>
                <w:rFonts w:ascii="바탕체" w:eastAsia="바탕체" w:hAnsi="바탕체" w:hint="eastAsia"/>
                <w:sz w:val="18"/>
              </w:rPr>
              <w:t>챗봇</w:t>
            </w:r>
            <w:proofErr w:type="spellEnd"/>
            <w:r w:rsidR="00416945">
              <w:rPr>
                <w:rFonts w:ascii="바탕체" w:eastAsia="바탕체" w:hAnsi="바탕체" w:hint="eastAsia"/>
                <w:sz w:val="18"/>
              </w:rPr>
              <w:t xml:space="preserve"> 서비스의 기능</w:t>
            </w:r>
            <w:r w:rsidR="0043466F">
              <w:rPr>
                <w:rFonts w:ascii="바탕체" w:eastAsia="바탕체" w:hAnsi="바탕체" w:hint="eastAsia"/>
                <w:sz w:val="18"/>
              </w:rPr>
              <w:t xml:space="preserve"> </w:t>
            </w:r>
            <w:r w:rsidR="00416945">
              <w:rPr>
                <w:rFonts w:ascii="바탕체" w:eastAsia="바탕체" w:hAnsi="바탕체" w:hint="eastAsia"/>
                <w:sz w:val="18"/>
              </w:rPr>
              <w:t>테스트를 서술한다. 테스트를 진행할 기능은 다음과 같다.</w:t>
            </w:r>
          </w:p>
          <w:p w14:paraId="06B37405" w14:textId="48833038" w:rsidR="002C1521" w:rsidRDefault="00E7144B" w:rsidP="009D160D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사용자가 이미지를 업로드하면 그래프에 저장하는 기능</w:t>
            </w:r>
            <w:r>
              <w:rPr>
                <w:rFonts w:ascii="바탕체" w:eastAsia="바탕체" w:hAnsi="바탕체" w:hint="eastAsia"/>
                <w:bCs/>
                <w:sz w:val="18"/>
              </w:rPr>
              <w:t xml:space="preserve"> </w:t>
            </w:r>
            <w:r w:rsidR="0043466F">
              <w:rPr>
                <w:rFonts w:ascii="바탕체" w:eastAsia="바탕체" w:hAnsi="바탕체" w:hint="eastAsia"/>
                <w:bCs/>
                <w:sz w:val="18"/>
              </w:rPr>
              <w:t>(Upload)</w:t>
            </w:r>
          </w:p>
          <w:p w14:paraId="2D768DED" w14:textId="0209E6A9" w:rsidR="002C1521" w:rsidRDefault="00E7144B" w:rsidP="009D160D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 xml:space="preserve">질의를 </w:t>
            </w:r>
            <w:proofErr w:type="spellStart"/>
            <w:r>
              <w:rPr>
                <w:rFonts w:ascii="바탕체" w:eastAsia="바탕체" w:hAnsi="바탕체" w:hint="eastAsia"/>
                <w:bCs/>
                <w:sz w:val="18"/>
              </w:rPr>
              <w:t>입력받고</w:t>
            </w:r>
            <w:proofErr w:type="spellEnd"/>
            <w:r>
              <w:rPr>
                <w:rFonts w:ascii="바탕체" w:eastAsia="바탕체" w:hAnsi="바탕체" w:hint="eastAsia"/>
                <w:bCs/>
                <w:sz w:val="18"/>
              </w:rPr>
              <w:t xml:space="preserve"> 응답을 생성하는 기능</w:t>
            </w:r>
            <w:r>
              <w:rPr>
                <w:rFonts w:ascii="바탕체" w:eastAsia="바탕체" w:hAnsi="바탕체" w:hint="eastAsia"/>
                <w:bCs/>
                <w:sz w:val="18"/>
              </w:rPr>
              <w:t xml:space="preserve"> </w:t>
            </w:r>
            <w:r w:rsidR="0043466F">
              <w:rPr>
                <w:rFonts w:ascii="바탕체" w:eastAsia="바탕체" w:hAnsi="바탕체" w:hint="eastAsia"/>
                <w:bCs/>
                <w:sz w:val="18"/>
              </w:rPr>
              <w:t>(</w:t>
            </w:r>
            <w:r w:rsidR="00936C98">
              <w:rPr>
                <w:rFonts w:ascii="바탕체" w:eastAsia="바탕체" w:hAnsi="바탕체" w:hint="eastAsia"/>
                <w:bCs/>
                <w:sz w:val="18"/>
              </w:rPr>
              <w:t>Match</w:t>
            </w:r>
            <w:r w:rsidR="0043466F">
              <w:rPr>
                <w:rFonts w:ascii="바탕체" w:eastAsia="바탕체" w:hAnsi="바탕체" w:hint="eastAsia"/>
                <w:bCs/>
                <w:sz w:val="18"/>
              </w:rPr>
              <w:t>)</w:t>
            </w:r>
          </w:p>
          <w:p w14:paraId="382F9A16" w14:textId="7C80B11E" w:rsidR="002C1521" w:rsidRPr="00506878" w:rsidRDefault="002C1521" w:rsidP="009D160D">
            <w:pPr>
              <w:pStyle w:val="af9"/>
              <w:numPr>
                <w:ilvl w:val="0"/>
                <w:numId w:val="42"/>
              </w:numPr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>사용자가 이미지를 삭제하면 그래프에서 정보도 삭제하는 기능</w:t>
            </w:r>
            <w:r w:rsidR="0043466F">
              <w:rPr>
                <w:rFonts w:ascii="바탕체" w:eastAsia="바탕체" w:hAnsi="바탕체" w:hint="eastAsia"/>
                <w:bCs/>
                <w:sz w:val="18"/>
              </w:rPr>
              <w:t>(Delete)</w:t>
            </w:r>
          </w:p>
        </w:tc>
      </w:tr>
      <w:tr w:rsidR="002C1521" w:rsidRPr="001318A6" w14:paraId="4F5BD6CE" w14:textId="77777777" w:rsidTr="009D160D">
        <w:trPr>
          <w:trHeight w:val="72"/>
        </w:trPr>
        <w:tc>
          <w:tcPr>
            <w:tcW w:w="9190" w:type="dxa"/>
            <w:shd w:val="clear" w:color="auto" w:fill="F2F2F2"/>
          </w:tcPr>
          <w:p w14:paraId="7A3E9EB7" w14:textId="77777777" w:rsidR="002C1521" w:rsidRPr="001318A6" w:rsidRDefault="002C1521" w:rsidP="009D160D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2</w:t>
            </w:r>
            <w:r w:rsidRPr="001318A6">
              <w:rPr>
                <w:rFonts w:ascii="바탕체" w:eastAsia="바탕체" w:hAnsi="바탕체" w:hint="eastAsia"/>
              </w:rPr>
              <w:t xml:space="preserve"> </w:t>
            </w:r>
            <w:r w:rsidRPr="001318A6">
              <w:rPr>
                <w:rFonts w:ascii="바탕체" w:eastAsia="바탕체" w:hAnsi="바탕체"/>
              </w:rPr>
              <w:t xml:space="preserve">테스트 </w:t>
            </w:r>
            <w:r w:rsidRPr="001318A6">
              <w:rPr>
                <w:rFonts w:ascii="바탕체" w:eastAsia="바탕체" w:hAnsi="바탕체" w:hint="eastAsia"/>
              </w:rPr>
              <w:t>상황</w:t>
            </w:r>
          </w:p>
        </w:tc>
      </w:tr>
      <w:tr w:rsidR="002C1521" w:rsidRPr="001318A6" w14:paraId="3C2FAB01" w14:textId="77777777" w:rsidTr="009D160D">
        <w:trPr>
          <w:trHeight w:val="72"/>
        </w:trPr>
        <w:tc>
          <w:tcPr>
            <w:tcW w:w="9190" w:type="dxa"/>
            <w:shd w:val="clear" w:color="auto" w:fill="auto"/>
          </w:tcPr>
          <w:p w14:paraId="114C6E49" w14:textId="1056F978" w:rsidR="002C1521" w:rsidRPr="001318A6" w:rsidRDefault="002C1521" w:rsidP="009D160D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  <w:sz w:val="18"/>
              </w:rPr>
              <w:t>테스트는 개발 완료 후 테스트</w:t>
            </w:r>
            <w:r w:rsidR="00416945">
              <w:rPr>
                <w:rFonts w:ascii="바탕체" w:eastAsia="바탕체" w:hAnsi="바탕체" w:hint="eastAsia"/>
                <w:sz w:val="18"/>
              </w:rPr>
              <w:t xml:space="preserve"> 사용자에</w:t>
            </w:r>
            <w:r>
              <w:rPr>
                <w:rFonts w:ascii="바탕체" w:eastAsia="바탕체" w:hAnsi="바탕체" w:hint="eastAsia"/>
                <w:sz w:val="18"/>
              </w:rPr>
              <w:t xml:space="preserve"> 의해</w:t>
            </w:r>
            <w:r w:rsidR="009C50A5">
              <w:rPr>
                <w:rFonts w:ascii="바탕체" w:eastAsia="바탕체" w:hAnsi="바탕체" w:hint="eastAsia"/>
                <w:sz w:val="18"/>
              </w:rPr>
              <w:t xml:space="preserve"> 진행된다.</w:t>
            </w:r>
            <w:r>
              <w:rPr>
                <w:rFonts w:ascii="바탕체" w:eastAsia="바탕체" w:hAnsi="바탕체" w:hint="eastAsia"/>
                <w:sz w:val="18"/>
              </w:rPr>
              <w:t xml:space="preserve"> </w:t>
            </w:r>
          </w:p>
        </w:tc>
      </w:tr>
      <w:tr w:rsidR="002C1521" w:rsidRPr="001318A6" w14:paraId="64969E44" w14:textId="77777777" w:rsidTr="009D160D">
        <w:trPr>
          <w:trHeight w:val="72"/>
        </w:trPr>
        <w:tc>
          <w:tcPr>
            <w:tcW w:w="9190" w:type="dxa"/>
            <w:shd w:val="clear" w:color="auto" w:fill="F2F2F2"/>
          </w:tcPr>
          <w:p w14:paraId="0BC01FF5" w14:textId="77777777" w:rsidR="002C1521" w:rsidRPr="001318A6" w:rsidRDefault="002C1521" w:rsidP="009D160D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1.</w:t>
            </w:r>
            <w:r w:rsidRPr="001318A6">
              <w:rPr>
                <w:rFonts w:ascii="바탕체" w:eastAsia="바탕체" w:hAnsi="바탕체"/>
              </w:rPr>
              <w:t>3</w:t>
            </w:r>
            <w:r w:rsidRPr="001318A6">
              <w:rPr>
                <w:rFonts w:ascii="바탕체" w:eastAsia="바탕체" w:hAnsi="바탕체" w:hint="eastAsia"/>
              </w:rPr>
              <w:t xml:space="preserve"> 문서 표기법</w:t>
            </w:r>
          </w:p>
        </w:tc>
      </w:tr>
      <w:tr w:rsidR="002C1521" w:rsidRPr="001318A6" w14:paraId="618161D2" w14:textId="77777777" w:rsidTr="009D160D">
        <w:trPr>
          <w:trHeight w:val="72"/>
        </w:trPr>
        <w:tc>
          <w:tcPr>
            <w:tcW w:w="9190" w:type="dxa"/>
            <w:shd w:val="clear" w:color="auto" w:fill="auto"/>
          </w:tcPr>
          <w:p w14:paraId="1279B0D4" w14:textId="2C6CF003" w:rsidR="002C1521" w:rsidRPr="0043466F" w:rsidRDefault="002C1521" w:rsidP="0043466F">
            <w:pPr>
              <w:pStyle w:val="af9"/>
              <w:spacing w:line="240" w:lineRule="auto"/>
              <w:rPr>
                <w:rFonts w:ascii="바탕체" w:eastAsia="바탕체" w:hAnsi="바탕체"/>
                <w:bCs/>
                <w:sz w:val="18"/>
              </w:rPr>
            </w:pPr>
            <w:r>
              <w:rPr>
                <w:rFonts w:ascii="바탕체" w:eastAsia="바탕체" w:hAnsi="바탕체" w:hint="eastAsia"/>
                <w:bCs/>
                <w:sz w:val="18"/>
              </w:rPr>
              <w:t xml:space="preserve">각 기능을 </w:t>
            </w:r>
            <w:r w:rsidR="0043466F">
              <w:rPr>
                <w:rFonts w:ascii="바탕체" w:eastAsia="바탕체" w:hAnsi="바탕체" w:hint="eastAsia"/>
                <w:bCs/>
                <w:sz w:val="18"/>
              </w:rPr>
              <w:t xml:space="preserve">테스트 데이터 별로 나누어 예상 결과를 서술한다. 각 id는 Upload, </w:t>
            </w:r>
            <w:r w:rsidR="00FE21D5">
              <w:rPr>
                <w:rFonts w:ascii="바탕체" w:eastAsia="바탕체" w:hAnsi="바탕체" w:hint="eastAsia"/>
                <w:bCs/>
                <w:sz w:val="18"/>
              </w:rPr>
              <w:t>Match</w:t>
            </w:r>
            <w:r w:rsidR="0043466F">
              <w:rPr>
                <w:rFonts w:ascii="바탕체" w:eastAsia="바탕체" w:hAnsi="바탕체" w:hint="eastAsia"/>
                <w:bCs/>
                <w:sz w:val="18"/>
              </w:rPr>
              <w:t>, Delete</w:t>
            </w:r>
            <w:r w:rsidR="004835F3">
              <w:rPr>
                <w:rFonts w:ascii="바탕체" w:eastAsia="바탕체" w:hAnsi="바탕체" w:hint="eastAsia"/>
                <w:bCs/>
                <w:sz w:val="18"/>
              </w:rPr>
              <w:t>에 해당하는 기능이</w:t>
            </w:r>
            <w:r w:rsidR="0043466F">
              <w:rPr>
                <w:rFonts w:ascii="바탕체" w:eastAsia="바탕체" w:hAnsi="바탕체" w:hint="eastAsia"/>
                <w:bCs/>
                <w:sz w:val="18"/>
              </w:rPr>
              <w:t>다.</w:t>
            </w:r>
          </w:p>
        </w:tc>
      </w:tr>
      <w:tr w:rsidR="002C1521" w:rsidRPr="001318A6" w14:paraId="041BCD8A" w14:textId="77777777" w:rsidTr="009D160D">
        <w:trPr>
          <w:trHeight w:val="72"/>
        </w:trPr>
        <w:tc>
          <w:tcPr>
            <w:tcW w:w="9190" w:type="dxa"/>
            <w:shd w:val="clear" w:color="auto" w:fill="D9D9D9"/>
          </w:tcPr>
          <w:p w14:paraId="3B92A6F5" w14:textId="77777777" w:rsidR="002C1521" w:rsidRPr="001318A6" w:rsidRDefault="002C1521" w:rsidP="009D160D">
            <w:pPr>
              <w:rPr>
                <w:rFonts w:ascii="바탕체" w:eastAsia="바탕체" w:hAnsi="바탕체"/>
                <w:b/>
                <w:szCs w:val="20"/>
              </w:rPr>
            </w:pPr>
            <w:r w:rsidRPr="001318A6">
              <w:rPr>
                <w:rFonts w:ascii="바탕체" w:eastAsia="바탕체" w:hAnsi="바탕체" w:hint="eastAsia"/>
                <w:b/>
                <w:szCs w:val="20"/>
              </w:rPr>
              <w:t xml:space="preserve">2. 테스트 </w:t>
            </w:r>
            <w:r w:rsidRPr="001318A6">
              <w:rPr>
                <w:rFonts w:ascii="바탕체" w:eastAsia="바탕체" w:hAnsi="바탕체"/>
                <w:b/>
                <w:szCs w:val="20"/>
              </w:rPr>
              <w:t>케이스</w:t>
            </w:r>
          </w:p>
        </w:tc>
      </w:tr>
      <w:tr w:rsidR="002C1521" w:rsidRPr="001318A6" w14:paraId="1CDA6FBA" w14:textId="77777777" w:rsidTr="009D160D">
        <w:trPr>
          <w:trHeight w:val="72"/>
        </w:trPr>
        <w:tc>
          <w:tcPr>
            <w:tcW w:w="9190" w:type="dxa"/>
            <w:shd w:val="clear" w:color="auto" w:fill="F2F2F2"/>
          </w:tcPr>
          <w:p w14:paraId="39A8D404" w14:textId="77777777" w:rsidR="002C1521" w:rsidRPr="001318A6" w:rsidRDefault="002C1521" w:rsidP="009D160D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2.1 테스트 케이스 명세</w:t>
            </w:r>
          </w:p>
        </w:tc>
      </w:tr>
      <w:tr w:rsidR="002C1521" w:rsidRPr="001318A6" w14:paraId="3CD349BF" w14:textId="77777777" w:rsidTr="009D160D">
        <w:trPr>
          <w:trHeight w:val="72"/>
        </w:trPr>
        <w:tc>
          <w:tcPr>
            <w:tcW w:w="9190" w:type="dxa"/>
            <w:shd w:val="clear" w:color="auto" w:fill="auto"/>
          </w:tcPr>
          <w:tbl>
            <w:tblPr>
              <w:tblW w:w="0" w:type="auto"/>
              <w:tblInd w:w="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7"/>
              <w:gridCol w:w="2002"/>
              <w:gridCol w:w="2003"/>
              <w:gridCol w:w="2194"/>
              <w:gridCol w:w="1818"/>
            </w:tblGrid>
            <w:tr w:rsidR="00936C98" w:rsidRPr="001318A6" w14:paraId="56471416" w14:textId="77777777" w:rsidTr="00936C98">
              <w:tc>
                <w:tcPr>
                  <w:tcW w:w="847" w:type="dxa"/>
                  <w:shd w:val="clear" w:color="auto" w:fill="auto"/>
                </w:tcPr>
                <w:p w14:paraId="0010C710" w14:textId="25211A6D" w:rsidR="00936C98" w:rsidRDefault="00936C98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id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1EB15AED" w14:textId="0FB1BD55" w:rsidR="00936C98" w:rsidRDefault="00936C98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테스트 대상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14F9ECBA" w14:textId="095CED11" w:rsidR="00936C98" w:rsidRDefault="004C66D1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테스트</w:t>
                  </w:r>
                  <w:r w:rsidR="00936C98">
                    <w:rPr>
                      <w:rFonts w:ascii="바탕체" w:eastAsia="바탕체" w:hAnsi="바탕체" w:hint="eastAsia"/>
                      <w:sz w:val="18"/>
                    </w:rPr>
                    <w:t xml:space="preserve"> 조건</w:t>
                  </w:r>
                </w:p>
              </w:tc>
              <w:tc>
                <w:tcPr>
                  <w:tcW w:w="2194" w:type="dxa"/>
                  <w:shd w:val="clear" w:color="auto" w:fill="auto"/>
                </w:tcPr>
                <w:p w14:paraId="52FB4647" w14:textId="4C42C475" w:rsidR="00936C98" w:rsidRPr="001318A6" w:rsidRDefault="00936C98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테스트 데이터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0CC4002A" w14:textId="07E643BB" w:rsidR="00936C98" w:rsidRPr="001318A6" w:rsidRDefault="00936C98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예상 결과</w:t>
                  </w:r>
                </w:p>
              </w:tc>
            </w:tr>
            <w:tr w:rsidR="002C1521" w:rsidRPr="001318A6" w14:paraId="36D9E108" w14:textId="77777777" w:rsidTr="00936C98">
              <w:tc>
                <w:tcPr>
                  <w:tcW w:w="847" w:type="dxa"/>
                  <w:shd w:val="clear" w:color="auto" w:fill="auto"/>
                </w:tcPr>
                <w:p w14:paraId="022F8F2F" w14:textId="472C76A1" w:rsidR="002C1521" w:rsidRPr="001318A6" w:rsidRDefault="00936C98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/>
                      <w:sz w:val="18"/>
                    </w:rPr>
                    <w:t>U</w:t>
                  </w:r>
                  <w:r w:rsidR="00FE21D5">
                    <w:rPr>
                      <w:rFonts w:ascii="바탕체" w:eastAsia="바탕체" w:hAnsi="바탕체" w:hint="eastAsia"/>
                      <w:sz w:val="18"/>
                    </w:rPr>
                    <w:t>pload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1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75949D04" w14:textId="533884B8" w:rsidR="002C1521" w:rsidRPr="001318A6" w:rsidRDefault="00E7144B" w:rsidP="009D160D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사용자가 이미지를 업로드하면 그래프에 저장하는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6158A355" w14:textId="24F8A3AC" w:rsidR="002C1521" w:rsidRPr="001318A6" w:rsidRDefault="004835F3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 존재</w:t>
                  </w:r>
                  <w:r w:rsidR="00285B9E">
                    <w:rPr>
                      <w:rFonts w:ascii="바탕체" w:eastAsia="바탕체" w:hAnsi="바탕체" w:hint="eastAsia"/>
                      <w:sz w:val="18"/>
                    </w:rPr>
                    <w:t xml:space="preserve">, 이미지 파일은 </w:t>
                  </w:r>
                  <w:proofErr w:type="spellStart"/>
                  <w:r w:rsidR="00285B9E">
                    <w:rPr>
                      <w:rFonts w:ascii="바탕체" w:eastAsia="바탕체" w:hAnsi="바탕체" w:hint="eastAsia"/>
                      <w:sz w:val="18"/>
                    </w:rPr>
                    <w:t>전송받음</w:t>
                  </w:r>
                  <w:proofErr w:type="spellEnd"/>
                </w:p>
              </w:tc>
              <w:tc>
                <w:tcPr>
                  <w:tcW w:w="2194" w:type="dxa"/>
                  <w:shd w:val="clear" w:color="auto" w:fill="auto"/>
                </w:tcPr>
                <w:p w14:paraId="207ECE9F" w14:textId="2AE58B84" w:rsidR="002C1521" w:rsidRPr="001318A6" w:rsidRDefault="00936C98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정상적인 이미지 파일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3BC95BF7" w14:textId="40CDAB21" w:rsidR="002C1521" w:rsidRPr="001318A6" w:rsidRDefault="00936C98" w:rsidP="009D160D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그래프에 노드와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8"/>
                    </w:rPr>
                    <w:t>엣지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 추가</w:t>
                  </w:r>
                  <w:r w:rsidR="00E7144B">
                    <w:rPr>
                      <w:rFonts w:ascii="바탕체" w:eastAsia="바탕체" w:hAnsi="바탕체" w:hint="eastAsia"/>
                      <w:sz w:val="18"/>
                    </w:rPr>
                    <w:t>, 성공 메시지</w:t>
                  </w:r>
                </w:p>
              </w:tc>
            </w:tr>
            <w:tr w:rsidR="00936C98" w:rsidRPr="001318A6" w14:paraId="4CB041B8" w14:textId="77777777" w:rsidTr="00936C98">
              <w:tc>
                <w:tcPr>
                  <w:tcW w:w="847" w:type="dxa"/>
                  <w:shd w:val="clear" w:color="auto" w:fill="auto"/>
                </w:tcPr>
                <w:p w14:paraId="5F9AC2A0" w14:textId="5B5CAB75" w:rsidR="00936C98" w:rsidRPr="001318A6" w:rsidRDefault="00936C98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/>
                      <w:sz w:val="18"/>
                    </w:rPr>
                    <w:t>U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pload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2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4F296258" w14:textId="2101A188" w:rsidR="00936C98" w:rsidRPr="001318A6" w:rsidRDefault="00936C98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사용자가 </w:t>
                  </w:r>
                  <w:r w:rsidR="00E7144B"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이미지를 업로드하면 </w:t>
                  </w: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그래프에 저장하는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01AEAB3B" w14:textId="6E966A8D" w:rsidR="00936C98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이미지 파일은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8"/>
                    </w:rPr>
                    <w:t>전송받음</w:t>
                  </w:r>
                  <w:proofErr w:type="spellEnd"/>
                </w:p>
              </w:tc>
              <w:tc>
                <w:tcPr>
                  <w:tcW w:w="2194" w:type="dxa"/>
                  <w:shd w:val="clear" w:color="auto" w:fill="auto"/>
                </w:tcPr>
                <w:p w14:paraId="24EBA112" w14:textId="7FD151A4" w:rsidR="00936C98" w:rsidRPr="001318A6" w:rsidRDefault="00936C98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이미지 파일은 맞는데 아무런 정보가 없거나 심하게 흔들림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7E8EF093" w14:textId="7AAFFB4B" w:rsidR="00936C98" w:rsidRPr="001318A6" w:rsidRDefault="00936C98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오류로 처리</w:t>
                  </w:r>
                </w:p>
              </w:tc>
            </w:tr>
            <w:tr w:rsidR="00285B9E" w:rsidRPr="001318A6" w14:paraId="47E0BEA4" w14:textId="77777777" w:rsidTr="00936C98">
              <w:tc>
                <w:tcPr>
                  <w:tcW w:w="847" w:type="dxa"/>
                  <w:shd w:val="clear" w:color="auto" w:fill="auto"/>
                </w:tcPr>
                <w:p w14:paraId="50D37F6A" w14:textId="01C2FC40" w:rsidR="00285B9E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/>
                      <w:sz w:val="18"/>
                    </w:rPr>
                    <w:t>U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pload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3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5CCBE20B" w14:textId="4E6B7444" w:rsidR="00285B9E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사용자가 이미지를 업로드하면 그래프에 저장하는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14ABA65A" w14:textId="6A5589DA" w:rsidR="00285B9E" w:rsidRPr="00285B9E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이미지 파일은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8"/>
                    </w:rPr>
                    <w:t>전송받음</w:t>
                  </w:r>
                  <w:proofErr w:type="spellEnd"/>
                </w:p>
              </w:tc>
              <w:tc>
                <w:tcPr>
                  <w:tcW w:w="2194" w:type="dxa"/>
                  <w:shd w:val="clear" w:color="auto" w:fill="auto"/>
                </w:tcPr>
                <w:p w14:paraId="181982D2" w14:textId="5234A5BB" w:rsidR="00285B9E" w:rsidRPr="00285B9E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이미지 파일이 아님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25BC67A4" w14:textId="1A4E7DAD" w:rsidR="00285B9E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오류로 처리</w:t>
                  </w:r>
                </w:p>
              </w:tc>
            </w:tr>
            <w:tr w:rsidR="00936C98" w:rsidRPr="001318A6" w14:paraId="367B411F" w14:textId="77777777" w:rsidTr="00936C98">
              <w:tc>
                <w:tcPr>
                  <w:tcW w:w="847" w:type="dxa"/>
                  <w:shd w:val="clear" w:color="auto" w:fill="auto"/>
                </w:tcPr>
                <w:p w14:paraId="20D615AC" w14:textId="0FA69FB8" w:rsidR="00936C98" w:rsidRPr="001318A6" w:rsidRDefault="004C66D1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Match</w:t>
                  </w: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1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500A3B8E" w14:textId="22B6F384" w:rsidR="00936C98" w:rsidRPr="001318A6" w:rsidRDefault="004C66D1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질의를 </w:t>
                  </w:r>
                  <w:proofErr w:type="spellStart"/>
                  <w:r w:rsidR="00E7144B">
                    <w:rPr>
                      <w:rFonts w:ascii="바탕체" w:eastAsia="바탕체" w:hAnsi="바탕체" w:hint="eastAsia"/>
                      <w:bCs/>
                      <w:sz w:val="18"/>
                    </w:rPr>
                    <w:t>입력받고</w:t>
                  </w:r>
                  <w:proofErr w:type="spellEnd"/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 응답을 생성하는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339B88C9" w14:textId="21FF8009" w:rsidR="00936C98" w:rsidRPr="001318A6" w:rsidRDefault="00936C98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</w:t>
                  </w:r>
                  <w:r w:rsidR="00E7144B">
                    <w:rPr>
                      <w:rFonts w:ascii="바탕체" w:eastAsia="바탕체" w:hAnsi="바탕체" w:hint="eastAsia"/>
                      <w:sz w:val="18"/>
                    </w:rPr>
                    <w:t>에 미리 정보가 입력됨</w:t>
                  </w:r>
                </w:p>
              </w:tc>
              <w:tc>
                <w:tcPr>
                  <w:tcW w:w="2194" w:type="dxa"/>
                  <w:shd w:val="clear" w:color="auto" w:fill="auto"/>
                </w:tcPr>
                <w:p w14:paraId="70DB4475" w14:textId="01B91BC4" w:rsidR="00936C98" w:rsidRPr="001318A6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데이터 베이스에 있는 데이터에 대한 질의 입력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26DE3A9C" w14:textId="334EA750" w:rsidR="00936C98" w:rsidRPr="001318A6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정상적인 응답 생성</w:t>
                  </w:r>
                </w:p>
              </w:tc>
            </w:tr>
            <w:tr w:rsidR="00936C98" w:rsidRPr="001318A6" w14:paraId="3BC7B96F" w14:textId="77777777" w:rsidTr="00936C98">
              <w:tc>
                <w:tcPr>
                  <w:tcW w:w="847" w:type="dxa"/>
                  <w:shd w:val="clear" w:color="auto" w:fill="auto"/>
                </w:tcPr>
                <w:p w14:paraId="317E22EC" w14:textId="5CE38FBD" w:rsidR="00936C98" w:rsidRPr="001318A6" w:rsidRDefault="004C66D1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Match</w:t>
                  </w: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2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4F0E7759" w14:textId="0BC8B7D8" w:rsidR="00936C98" w:rsidRPr="001318A6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질의를 </w:t>
                  </w:r>
                  <w:proofErr w:type="spellStart"/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입력받고</w:t>
                  </w:r>
                  <w:proofErr w:type="spellEnd"/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 응답을 생성하는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79057356" w14:textId="4D3B8F17" w:rsidR="00936C98" w:rsidRPr="001318A6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</w:t>
                  </w:r>
                  <w:r w:rsidR="00285B9E">
                    <w:rPr>
                      <w:rFonts w:ascii="바탕체" w:eastAsia="바탕체" w:hAnsi="바탕체" w:hint="eastAsia"/>
                      <w:sz w:val="18"/>
                    </w:rPr>
                    <w:t>가 존재함</w:t>
                  </w:r>
                </w:p>
              </w:tc>
              <w:tc>
                <w:tcPr>
                  <w:tcW w:w="2194" w:type="dxa"/>
                  <w:shd w:val="clear" w:color="auto" w:fill="auto"/>
                </w:tcPr>
                <w:p w14:paraId="61269A8F" w14:textId="226F7859" w:rsidR="00936C98" w:rsidRPr="001318A6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데이터베이스에 없는 데이터에 대한 질의(날짜 정보가 없거나, 장소 정보가 없거나)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21044495" w14:textId="2AB88DB3" w:rsidR="00936C98" w:rsidRPr="001318A6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정보를 찾을 수 업다는 응답 생성</w:t>
                  </w:r>
                </w:p>
              </w:tc>
            </w:tr>
            <w:tr w:rsidR="004C66D1" w:rsidRPr="001318A6" w14:paraId="0D27F64E" w14:textId="77777777" w:rsidTr="00936C98">
              <w:tc>
                <w:tcPr>
                  <w:tcW w:w="847" w:type="dxa"/>
                  <w:shd w:val="clear" w:color="auto" w:fill="auto"/>
                </w:tcPr>
                <w:p w14:paraId="021D3819" w14:textId="34CCA2DA" w:rsidR="004C66D1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Match</w:t>
                  </w: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3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35FDD1C0" w14:textId="25EDF8E3" w:rsidR="004C66D1" w:rsidRDefault="00E7144B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질의를 </w:t>
                  </w:r>
                  <w:proofErr w:type="spellStart"/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입력받고</w:t>
                  </w:r>
                  <w:proofErr w:type="spellEnd"/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 응답을 생성하는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65649535" w14:textId="1A360A26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t>가 존재함</w:t>
                  </w:r>
                </w:p>
              </w:tc>
              <w:tc>
                <w:tcPr>
                  <w:tcW w:w="2194" w:type="dxa"/>
                  <w:shd w:val="clear" w:color="auto" w:fill="auto"/>
                </w:tcPr>
                <w:p w14:paraId="5EBCF6A8" w14:textId="320C6D95" w:rsidR="004C66D1" w:rsidRPr="00285B9E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질의가 이상한 경우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124F7429" w14:textId="73634811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질의를 다시 입력하라는 응답 생성</w:t>
                  </w:r>
                </w:p>
              </w:tc>
            </w:tr>
            <w:tr w:rsidR="004C66D1" w:rsidRPr="001318A6" w14:paraId="1A4D0C03" w14:textId="77777777" w:rsidTr="00936C98">
              <w:tc>
                <w:tcPr>
                  <w:tcW w:w="847" w:type="dxa"/>
                  <w:shd w:val="clear" w:color="auto" w:fill="auto"/>
                </w:tcPr>
                <w:p w14:paraId="3FD87B0E" w14:textId="512BEDB0" w:rsidR="004C66D1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 w:rsidRPr="00285B9E">
                    <w:rPr>
                      <w:rFonts w:ascii="바탕체" w:eastAsia="바탕체" w:hAnsi="바탕체"/>
                      <w:bCs/>
                      <w:sz w:val="18"/>
                    </w:rPr>
                    <w:t>Delete</w:t>
                  </w: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1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6EF58B5E" w14:textId="6FF01CBA" w:rsidR="004C66D1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 xml:space="preserve">사용자가 이미지를 </w:t>
                  </w: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lastRenderedPageBreak/>
                    <w:t>삭제하면 그래프에서 정보도 삭제하는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5CF099B2" w14:textId="3B9E7127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그래프 데이터베이스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가 존재함</w:t>
                  </w:r>
                </w:p>
              </w:tc>
              <w:tc>
                <w:tcPr>
                  <w:tcW w:w="2194" w:type="dxa"/>
                  <w:shd w:val="clear" w:color="auto" w:fill="auto"/>
                </w:tcPr>
                <w:p w14:paraId="154527F2" w14:textId="475C8658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>데이터베이스에 존재하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 xml:space="preserve">는 이미지 ID 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191A2012" w14:textId="659D9542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 xml:space="preserve">그래프에서 관련 </w:t>
                  </w:r>
                  <w:r>
                    <w:rPr>
                      <w:rFonts w:ascii="바탕체" w:eastAsia="바탕체" w:hAnsi="바탕체" w:hint="eastAsia"/>
                      <w:sz w:val="18"/>
                    </w:rPr>
                    <w:lastRenderedPageBreak/>
                    <w:t xml:space="preserve">노드와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18"/>
                    </w:rPr>
                    <w:t>엣지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18"/>
                    </w:rPr>
                    <w:t xml:space="preserve"> 모두 삭제</w:t>
                  </w:r>
                </w:p>
              </w:tc>
            </w:tr>
            <w:tr w:rsidR="004C66D1" w:rsidRPr="001318A6" w14:paraId="7438558F" w14:textId="77777777" w:rsidTr="00936C98">
              <w:tc>
                <w:tcPr>
                  <w:tcW w:w="847" w:type="dxa"/>
                  <w:shd w:val="clear" w:color="auto" w:fill="auto"/>
                </w:tcPr>
                <w:p w14:paraId="18CBEAFF" w14:textId="1D4A6AE8" w:rsidR="004C66D1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 w:rsidRPr="00285B9E">
                    <w:rPr>
                      <w:rFonts w:ascii="바탕체" w:eastAsia="바탕체" w:hAnsi="바탕체"/>
                      <w:bCs/>
                      <w:sz w:val="18"/>
                    </w:rPr>
                    <w:lastRenderedPageBreak/>
                    <w:t>Delete</w:t>
                  </w: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2</w:t>
                  </w:r>
                </w:p>
              </w:tc>
              <w:tc>
                <w:tcPr>
                  <w:tcW w:w="2002" w:type="dxa"/>
                  <w:shd w:val="clear" w:color="auto" w:fill="auto"/>
                </w:tcPr>
                <w:p w14:paraId="6202F195" w14:textId="698B04A7" w:rsidR="004C66D1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bCs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bCs/>
                      <w:sz w:val="18"/>
                    </w:rPr>
                    <w:t>사용자가 이미지를 삭제하면 그래프에서 정보도 삭제하는 기능</w:t>
                  </w:r>
                </w:p>
              </w:tc>
              <w:tc>
                <w:tcPr>
                  <w:tcW w:w="2003" w:type="dxa"/>
                  <w:shd w:val="clear" w:color="auto" w:fill="auto"/>
                </w:tcPr>
                <w:p w14:paraId="25FAD3C5" w14:textId="30D547A8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그래프 데이터베이스가 존재함</w:t>
                  </w:r>
                </w:p>
              </w:tc>
              <w:tc>
                <w:tcPr>
                  <w:tcW w:w="2194" w:type="dxa"/>
                  <w:shd w:val="clear" w:color="auto" w:fill="auto"/>
                </w:tcPr>
                <w:p w14:paraId="229B02F6" w14:textId="7E739245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 w:hint="eastAsia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데이터베이스에 존재하지 않는 이미지 ID</w:t>
                  </w:r>
                </w:p>
              </w:tc>
              <w:tc>
                <w:tcPr>
                  <w:tcW w:w="1818" w:type="dxa"/>
                  <w:shd w:val="clear" w:color="auto" w:fill="auto"/>
                </w:tcPr>
                <w:p w14:paraId="2FCD5B67" w14:textId="134D32F7" w:rsidR="004C66D1" w:rsidRPr="001318A6" w:rsidRDefault="00285B9E" w:rsidP="00936C98">
                  <w:pPr>
                    <w:pStyle w:val="af9"/>
                    <w:spacing w:line="240" w:lineRule="auto"/>
                    <w:rPr>
                      <w:rFonts w:ascii="바탕체" w:eastAsia="바탕체" w:hAnsi="바탕체"/>
                      <w:sz w:val="18"/>
                    </w:rPr>
                  </w:pPr>
                  <w:r>
                    <w:rPr>
                      <w:rFonts w:ascii="바탕체" w:eastAsia="바탕체" w:hAnsi="바탕체" w:hint="eastAsia"/>
                      <w:sz w:val="18"/>
                    </w:rPr>
                    <w:t>오류로 처리</w:t>
                  </w:r>
                </w:p>
              </w:tc>
            </w:tr>
          </w:tbl>
          <w:p w14:paraId="78219EBA" w14:textId="77777777" w:rsidR="002C1521" w:rsidRPr="001318A6" w:rsidRDefault="002C1521" w:rsidP="009D160D">
            <w:pPr>
              <w:pStyle w:val="af9"/>
              <w:spacing w:line="240" w:lineRule="auto"/>
              <w:ind w:leftChars="50" w:left="100"/>
              <w:rPr>
                <w:rFonts w:ascii="바탕체" w:eastAsia="바탕체" w:hAnsi="바탕체"/>
              </w:rPr>
            </w:pPr>
          </w:p>
        </w:tc>
      </w:tr>
      <w:tr w:rsidR="002C1521" w:rsidRPr="001318A6" w14:paraId="53876F8A" w14:textId="77777777" w:rsidTr="009D160D">
        <w:trPr>
          <w:trHeight w:val="72"/>
        </w:trPr>
        <w:tc>
          <w:tcPr>
            <w:tcW w:w="9190" w:type="dxa"/>
            <w:shd w:val="clear" w:color="auto" w:fill="F2F2F2"/>
          </w:tcPr>
          <w:p w14:paraId="10C0E7C0" w14:textId="77777777" w:rsidR="002C1521" w:rsidRPr="001318A6" w:rsidRDefault="002C1521" w:rsidP="009D160D">
            <w:pPr>
              <w:rPr>
                <w:rFonts w:ascii="바탕체" w:eastAsia="바탕체" w:hAnsi="바탕체"/>
                <w:szCs w:val="20"/>
              </w:rPr>
            </w:pPr>
            <w:r w:rsidRPr="001318A6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Pr="001318A6">
              <w:rPr>
                <w:rFonts w:ascii="바탕체" w:eastAsia="바탕체" w:hAnsi="바탕체"/>
                <w:szCs w:val="20"/>
              </w:rPr>
              <w:t>2</w:t>
            </w:r>
            <w:r w:rsidRPr="001318A6">
              <w:rPr>
                <w:rFonts w:ascii="바탕체" w:eastAsia="바탕체" w:hAnsi="바탕체" w:hint="eastAsia"/>
                <w:szCs w:val="20"/>
              </w:rPr>
              <w:t xml:space="preserve"> 테스트 환경</w:t>
            </w:r>
          </w:p>
        </w:tc>
      </w:tr>
      <w:tr w:rsidR="002C1521" w:rsidRPr="001318A6" w14:paraId="6FB7485F" w14:textId="77777777" w:rsidTr="009D160D">
        <w:trPr>
          <w:trHeight w:val="72"/>
        </w:trPr>
        <w:tc>
          <w:tcPr>
            <w:tcW w:w="9190" w:type="dxa"/>
            <w:shd w:val="clear" w:color="auto" w:fill="auto"/>
          </w:tcPr>
          <w:p w14:paraId="10ED3458" w14:textId="77777777" w:rsidR="002C1521" w:rsidRDefault="00AF1504" w:rsidP="00AF1504">
            <w:pPr>
              <w:pStyle w:val="af9"/>
              <w:numPr>
                <w:ilvl w:val="0"/>
                <w:numId w:val="46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서버(python)</w:t>
            </w:r>
          </w:p>
          <w:p w14:paraId="738076E1" w14:textId="77777777" w:rsidR="00AF1504" w:rsidRDefault="00AF1504" w:rsidP="00AF1504">
            <w:pPr>
              <w:pStyle w:val="af9"/>
              <w:numPr>
                <w:ilvl w:val="0"/>
                <w:numId w:val="46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그래프 데이터베이스(neo4j)</w:t>
            </w:r>
          </w:p>
          <w:p w14:paraId="29384B8E" w14:textId="3BE43E1A" w:rsidR="00AF1504" w:rsidRPr="001318A6" w:rsidRDefault="00AF1504" w:rsidP="00AF1504">
            <w:pPr>
              <w:pStyle w:val="af9"/>
              <w:numPr>
                <w:ilvl w:val="0"/>
                <w:numId w:val="46"/>
              </w:numPr>
              <w:spacing w:line="240" w:lineRule="auto"/>
              <w:rPr>
                <w:rFonts w:ascii="바탕체" w:eastAsia="바탕체" w:hAnsi="바탕체"/>
              </w:rPr>
            </w:pPr>
            <w:proofErr w:type="gramStart"/>
            <w:r>
              <w:rPr>
                <w:rFonts w:ascii="바탕체" w:eastAsia="바탕체" w:hAnsi="바탕체" w:hint="eastAsia"/>
              </w:rPr>
              <w:t>LLM(</w:t>
            </w:r>
            <w:proofErr w:type="gramEnd"/>
            <w:r>
              <w:rPr>
                <w:rFonts w:ascii="바탕체" w:eastAsia="바탕체" w:hAnsi="바탕체" w:hint="eastAsia"/>
              </w:rPr>
              <w:t>GPT API)</w:t>
            </w:r>
          </w:p>
        </w:tc>
      </w:tr>
      <w:tr w:rsidR="002C1521" w:rsidRPr="001318A6" w14:paraId="3B07F4A1" w14:textId="77777777" w:rsidTr="009D160D">
        <w:trPr>
          <w:trHeight w:val="90"/>
        </w:trPr>
        <w:tc>
          <w:tcPr>
            <w:tcW w:w="9190" w:type="dxa"/>
            <w:shd w:val="clear" w:color="auto" w:fill="F2F2F2"/>
          </w:tcPr>
          <w:p w14:paraId="656050C8" w14:textId="77777777" w:rsidR="002C1521" w:rsidRPr="001318A6" w:rsidRDefault="002C1521" w:rsidP="009D160D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1318A6">
              <w:rPr>
                <w:rFonts w:ascii="바탕체" w:eastAsia="바탕체" w:hAnsi="바탕체" w:hint="eastAsia"/>
              </w:rPr>
              <w:t>2.3 테스트 절차 요구사항</w:t>
            </w:r>
          </w:p>
        </w:tc>
      </w:tr>
      <w:tr w:rsidR="002C1521" w:rsidRPr="001318A6" w14:paraId="6FFB27EF" w14:textId="77777777" w:rsidTr="009D160D">
        <w:trPr>
          <w:trHeight w:val="90"/>
        </w:trPr>
        <w:tc>
          <w:tcPr>
            <w:tcW w:w="9190" w:type="dxa"/>
            <w:shd w:val="clear" w:color="auto" w:fill="auto"/>
          </w:tcPr>
          <w:p w14:paraId="3E91E4C9" w14:textId="77777777" w:rsidR="002C1521" w:rsidRDefault="00AF1504" w:rsidP="00AF1504">
            <w:pPr>
              <w:pStyle w:val="af9"/>
              <w:numPr>
                <w:ilvl w:val="0"/>
                <w:numId w:val="45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 베이스 미리 구축, 접근 가능</w:t>
            </w:r>
          </w:p>
          <w:p w14:paraId="21FE808E" w14:textId="77777777" w:rsidR="00AF1504" w:rsidRDefault="00AF1504" w:rsidP="00AF1504">
            <w:pPr>
              <w:pStyle w:val="af9"/>
              <w:numPr>
                <w:ilvl w:val="0"/>
                <w:numId w:val="45"/>
              </w:numPr>
              <w:spacing w:line="240" w:lineRule="auto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테스트용 이미지 데이터들 존재</w:t>
            </w:r>
          </w:p>
          <w:p w14:paraId="3950E8AE" w14:textId="15FEF367" w:rsidR="00AF1504" w:rsidRPr="001318A6" w:rsidRDefault="00AF1504" w:rsidP="00AF1504">
            <w:pPr>
              <w:pStyle w:val="af9"/>
              <w:numPr>
                <w:ilvl w:val="0"/>
                <w:numId w:val="45"/>
              </w:numPr>
              <w:spacing w:line="240" w:lineRule="auto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LLM 접근 가능</w:t>
            </w:r>
          </w:p>
        </w:tc>
      </w:tr>
    </w:tbl>
    <w:p w14:paraId="33F50659" w14:textId="77777777" w:rsidR="00042395" w:rsidRPr="002C1521" w:rsidRDefault="00042395" w:rsidP="002D6BF4">
      <w:pPr>
        <w:rPr>
          <w:rFonts w:ascii="바탕체" w:eastAsia="바탕체" w:hAnsi="바탕체"/>
        </w:rPr>
      </w:pPr>
    </w:p>
    <w:p w14:paraId="306C019E" w14:textId="77777777" w:rsidR="00042395" w:rsidRPr="00982E39" w:rsidRDefault="00042395" w:rsidP="00042395">
      <w:pPr>
        <w:pStyle w:val="10"/>
        <w:spacing w:before="540" w:after="360"/>
        <w:rPr>
          <w:rFonts w:ascii="바탕체" w:eastAsia="바탕체" w:hAnsi="바탕체"/>
        </w:rPr>
      </w:pPr>
      <w:bookmarkStart w:id="8" w:name="_Toc193878651"/>
      <w:bookmarkStart w:id="9" w:name="_Toc194347252"/>
      <w:bookmarkStart w:id="10" w:name="_Toc194925867"/>
      <w:bookmarkStart w:id="11" w:name="_Toc196125664"/>
      <w:bookmarkStart w:id="12" w:name="_Toc197954650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8"/>
      <w:bookmarkEnd w:id="9"/>
      <w:bookmarkEnd w:id="10"/>
      <w:bookmarkEnd w:id="11"/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042395" w:rsidRPr="00982E39" w14:paraId="769965BB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3A86D94C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624B1CB6" w14:textId="361FE57F" w:rsidR="00042395" w:rsidRPr="00982E39" w:rsidRDefault="00042395" w:rsidP="0071182D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</w:p>
        </w:tc>
      </w:tr>
      <w:tr w:rsidR="00042395" w:rsidRPr="00982E39" w14:paraId="6FFDE536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5E09B2F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AE5BA0" w14:textId="00B414B4" w:rsidR="00042395" w:rsidRPr="00982E39" w:rsidRDefault="00042395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</w:p>
        </w:tc>
      </w:tr>
      <w:tr w:rsidR="00042395" w:rsidRPr="00982E39" w14:paraId="7E28184A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4F2B85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7FA0895" w14:textId="178AEF85" w:rsidR="00042395" w:rsidRPr="00982E39" w:rsidRDefault="00042395" w:rsidP="00AD3292">
            <w:pPr>
              <w:ind w:left="440"/>
              <w:rPr>
                <w:rFonts w:ascii="바탕체" w:eastAsia="바탕체" w:hAnsi="바탕체" w:hint="eastAsia"/>
                <w:color w:val="0070C0"/>
              </w:rPr>
            </w:pPr>
          </w:p>
        </w:tc>
      </w:tr>
      <w:tr w:rsidR="00042395" w:rsidRPr="00982E39" w14:paraId="76A5847E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338B8C1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FC7FF9A" w14:textId="481388A6" w:rsidR="00042395" w:rsidRPr="00982E39" w:rsidRDefault="00042395" w:rsidP="00AD3292">
            <w:pPr>
              <w:ind w:left="440"/>
              <w:rPr>
                <w:rFonts w:ascii="바탕체" w:eastAsia="바탕체" w:hAnsi="바탕체" w:hint="eastAsia"/>
                <w:color w:val="0070C0"/>
              </w:rPr>
            </w:pPr>
          </w:p>
        </w:tc>
      </w:tr>
      <w:tr w:rsidR="00042395" w:rsidRPr="00982E39" w14:paraId="31566948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6D8D5E7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0792C9A0" w14:textId="77777777" w:rsidR="00042395" w:rsidRPr="00982E39" w:rsidRDefault="00042395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254DB646" w14:textId="306E2AA6" w:rsidR="00042395" w:rsidRPr="00982E39" w:rsidRDefault="00042395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</w:p>
        </w:tc>
      </w:tr>
    </w:tbl>
    <w:p w14:paraId="7F3F09E8" w14:textId="77777777" w:rsidR="00042395" w:rsidRPr="00042395" w:rsidRDefault="00042395" w:rsidP="002D6BF4">
      <w:pPr>
        <w:rPr>
          <w:rFonts w:ascii="바탕체" w:eastAsia="바탕체" w:hAnsi="바탕체"/>
        </w:rPr>
      </w:pPr>
    </w:p>
    <w:sectPr w:rsidR="00042395" w:rsidRPr="00042395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C865E" w14:textId="77777777" w:rsidR="00C95246" w:rsidRDefault="00C95246">
      <w:r>
        <w:separator/>
      </w:r>
    </w:p>
  </w:endnote>
  <w:endnote w:type="continuationSeparator" w:id="0">
    <w:p w14:paraId="31A43E11" w14:textId="77777777" w:rsidR="00C95246" w:rsidRDefault="00C9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73207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17D00">
      <w:rPr>
        <w:rStyle w:val="a6"/>
        <w:rFonts w:ascii="Arial" w:hAnsi="Arial" w:cs="Arial"/>
        <w:noProof/>
      </w:rPr>
      <w:t>9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5E57C" w14:textId="77777777" w:rsidR="00C95246" w:rsidRDefault="00C95246">
      <w:r>
        <w:separator/>
      </w:r>
    </w:p>
  </w:footnote>
  <w:footnote w:type="continuationSeparator" w:id="0">
    <w:p w14:paraId="22DDF43E" w14:textId="77777777" w:rsidR="00C95246" w:rsidRDefault="00C95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83A9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4D409A5F" w14:textId="77777777" w:rsidTr="008D354C">
      <w:tc>
        <w:tcPr>
          <w:tcW w:w="2900" w:type="dxa"/>
          <w:shd w:val="clear" w:color="auto" w:fill="auto"/>
        </w:tcPr>
        <w:p w14:paraId="6F3827C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85ACAD8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E249A4F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426F07E7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723"/>
    <w:multiLevelType w:val="multilevel"/>
    <w:tmpl w:val="52887DCC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166FB"/>
    <w:multiLevelType w:val="multilevel"/>
    <w:tmpl w:val="07F24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952F0"/>
    <w:multiLevelType w:val="hybridMultilevel"/>
    <w:tmpl w:val="35BE3EE4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" w15:restartNumberingAfterBreak="0">
    <w:nsid w:val="0E4401E0"/>
    <w:multiLevelType w:val="hybridMultilevel"/>
    <w:tmpl w:val="10725D7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69793D"/>
    <w:multiLevelType w:val="hybridMultilevel"/>
    <w:tmpl w:val="B922F07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5" w15:restartNumberingAfterBreak="0">
    <w:nsid w:val="13B6628F"/>
    <w:multiLevelType w:val="hybridMultilevel"/>
    <w:tmpl w:val="B6440276"/>
    <w:lvl w:ilvl="0" w:tplc="D73A7A1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689A68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64CC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A2E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8A5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EB9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8C9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0E5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42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A78A2"/>
    <w:multiLevelType w:val="multilevel"/>
    <w:tmpl w:val="64D6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55E77"/>
    <w:multiLevelType w:val="hybridMultilevel"/>
    <w:tmpl w:val="B024FCA2"/>
    <w:lvl w:ilvl="0" w:tplc="8D18404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B7E7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A31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E96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A0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AA83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6D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FE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6C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A2B89"/>
    <w:multiLevelType w:val="hybridMultilevel"/>
    <w:tmpl w:val="C1D0C304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9" w15:restartNumberingAfterBreak="0">
    <w:nsid w:val="19A746EE"/>
    <w:multiLevelType w:val="hybridMultilevel"/>
    <w:tmpl w:val="B40003A2"/>
    <w:lvl w:ilvl="0" w:tplc="BAD87C5A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60674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4C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4824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B685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450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B65C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E01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EACE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D4A07"/>
    <w:multiLevelType w:val="hybridMultilevel"/>
    <w:tmpl w:val="5C56EAC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A2FB2"/>
    <w:multiLevelType w:val="multilevel"/>
    <w:tmpl w:val="DE08965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6F620B"/>
    <w:multiLevelType w:val="hybridMultilevel"/>
    <w:tmpl w:val="1054DE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2583C8B"/>
    <w:multiLevelType w:val="hybridMultilevel"/>
    <w:tmpl w:val="D3B4468C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5" w15:restartNumberingAfterBreak="0">
    <w:nsid w:val="22CF17DF"/>
    <w:multiLevelType w:val="hybridMultilevel"/>
    <w:tmpl w:val="0BBEC018"/>
    <w:lvl w:ilvl="0" w:tplc="F0FCB8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E668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69F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43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E31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3AD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210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843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616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FB1A10"/>
    <w:multiLevelType w:val="hybridMultilevel"/>
    <w:tmpl w:val="40B4B9C8"/>
    <w:lvl w:ilvl="0" w:tplc="DE96BEF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CC67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3802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923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0AF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EECC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E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430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65C6422"/>
    <w:multiLevelType w:val="multilevel"/>
    <w:tmpl w:val="69545AF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9D583B"/>
    <w:multiLevelType w:val="hybridMultilevel"/>
    <w:tmpl w:val="33A23A80"/>
    <w:lvl w:ilvl="0" w:tplc="B9C20036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58B82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411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6FA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80D6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06FD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70F2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6EA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A0D4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70698"/>
    <w:multiLevelType w:val="multilevel"/>
    <w:tmpl w:val="616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46AFD"/>
    <w:multiLevelType w:val="hybridMultilevel"/>
    <w:tmpl w:val="5080BD24"/>
    <w:lvl w:ilvl="0" w:tplc="94AAE20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12461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64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4B6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C1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5675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6C1D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A6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E21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5E374A5"/>
    <w:multiLevelType w:val="hybridMultilevel"/>
    <w:tmpl w:val="73D4E978"/>
    <w:lvl w:ilvl="0" w:tplc="5804E39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1262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9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6F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2B8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4B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9818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022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A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944B0"/>
    <w:multiLevelType w:val="multilevel"/>
    <w:tmpl w:val="CC5EE31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E770F8"/>
    <w:multiLevelType w:val="hybridMultilevel"/>
    <w:tmpl w:val="3A0421C2"/>
    <w:lvl w:ilvl="0" w:tplc="6CDA43A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DCE1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002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DE1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DE9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7EE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43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F28B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CD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981F7C"/>
    <w:multiLevelType w:val="hybridMultilevel"/>
    <w:tmpl w:val="3B220D86"/>
    <w:lvl w:ilvl="0" w:tplc="2D403F9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DD64D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CA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4A0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4261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843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E94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AE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A8C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341A5B"/>
    <w:multiLevelType w:val="hybridMultilevel"/>
    <w:tmpl w:val="BAD06C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3505902"/>
    <w:multiLevelType w:val="multilevel"/>
    <w:tmpl w:val="ED20ABB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5EA81489"/>
    <w:multiLevelType w:val="hybridMultilevel"/>
    <w:tmpl w:val="6F58F316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2" w15:restartNumberingAfterBreak="0">
    <w:nsid w:val="66B501F2"/>
    <w:multiLevelType w:val="hybridMultilevel"/>
    <w:tmpl w:val="793EC05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3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15E39"/>
    <w:multiLevelType w:val="hybridMultilevel"/>
    <w:tmpl w:val="F472580E"/>
    <w:lvl w:ilvl="0" w:tplc="AAAC1B2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C6BA4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ED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0C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8C1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AE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D645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F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FCA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12211B"/>
    <w:multiLevelType w:val="hybridMultilevel"/>
    <w:tmpl w:val="94ECB5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A9C2248"/>
    <w:multiLevelType w:val="multilevel"/>
    <w:tmpl w:val="C6E0038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923EB0"/>
    <w:multiLevelType w:val="hybridMultilevel"/>
    <w:tmpl w:val="50C89C0E"/>
    <w:lvl w:ilvl="0" w:tplc="6688F138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94A1F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45B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8D2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222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35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C6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0EC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C7D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F91485"/>
    <w:multiLevelType w:val="hybridMultilevel"/>
    <w:tmpl w:val="DF5EC5E0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9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74547D32"/>
    <w:multiLevelType w:val="hybridMultilevel"/>
    <w:tmpl w:val="6A06CCB4"/>
    <w:lvl w:ilvl="0" w:tplc="CFE05BF4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0046E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203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A91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7D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A4C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EDC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295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1663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C08EB"/>
    <w:multiLevelType w:val="multilevel"/>
    <w:tmpl w:val="7C2E6000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7739071F"/>
    <w:multiLevelType w:val="hybridMultilevel"/>
    <w:tmpl w:val="C82CC2AE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4" w15:restartNumberingAfterBreak="0">
    <w:nsid w:val="79354900"/>
    <w:multiLevelType w:val="hybridMultilevel"/>
    <w:tmpl w:val="86CE346C"/>
    <w:lvl w:ilvl="0" w:tplc="04090001">
      <w:start w:val="1"/>
      <w:numFmt w:val="bullet"/>
      <w:lvlText w:val=""/>
      <w:lvlJc w:val="left"/>
      <w:pPr>
        <w:ind w:left="9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5" w15:restartNumberingAfterBreak="0">
    <w:nsid w:val="7F5D55F7"/>
    <w:multiLevelType w:val="multilevel"/>
    <w:tmpl w:val="3FD07F92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992241">
    <w:abstractNumId w:val="42"/>
  </w:num>
  <w:num w:numId="2" w16cid:durableId="192502135">
    <w:abstractNumId w:val="30"/>
  </w:num>
  <w:num w:numId="3" w16cid:durableId="1004549273">
    <w:abstractNumId w:val="28"/>
  </w:num>
  <w:num w:numId="4" w16cid:durableId="1535995914">
    <w:abstractNumId w:val="39"/>
  </w:num>
  <w:num w:numId="5" w16cid:durableId="92395838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481558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01974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67675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59992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9264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786089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629643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894534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236157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36553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59235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0775062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6201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135897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5998682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256225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4273488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99920961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06383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898853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431329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9115079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503354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2500664">
    <w:abstractNumId w:val="17"/>
  </w:num>
  <w:num w:numId="30" w16cid:durableId="519471080">
    <w:abstractNumId w:val="22"/>
  </w:num>
  <w:num w:numId="31" w16cid:durableId="363020755">
    <w:abstractNumId w:val="2"/>
  </w:num>
  <w:num w:numId="32" w16cid:durableId="1581868002">
    <w:abstractNumId w:val="4"/>
  </w:num>
  <w:num w:numId="33" w16cid:durableId="862477465">
    <w:abstractNumId w:val="14"/>
  </w:num>
  <w:num w:numId="34" w16cid:durableId="565384916">
    <w:abstractNumId w:val="44"/>
  </w:num>
  <w:num w:numId="35" w16cid:durableId="1678383215">
    <w:abstractNumId w:val="20"/>
  </w:num>
  <w:num w:numId="36" w16cid:durableId="672493222">
    <w:abstractNumId w:val="6"/>
  </w:num>
  <w:num w:numId="37" w16cid:durableId="1400207637">
    <w:abstractNumId w:val="38"/>
  </w:num>
  <w:num w:numId="38" w16cid:durableId="1599286423">
    <w:abstractNumId w:val="32"/>
  </w:num>
  <w:num w:numId="39" w16cid:durableId="208150669">
    <w:abstractNumId w:val="35"/>
  </w:num>
  <w:num w:numId="40" w16cid:durableId="155655056">
    <w:abstractNumId w:val="13"/>
  </w:num>
  <w:num w:numId="41" w16cid:durableId="1577939969">
    <w:abstractNumId w:val="8"/>
  </w:num>
  <w:num w:numId="42" w16cid:durableId="474568845">
    <w:abstractNumId w:val="31"/>
  </w:num>
  <w:num w:numId="43" w16cid:durableId="1618753056">
    <w:abstractNumId w:val="10"/>
  </w:num>
  <w:num w:numId="44" w16cid:durableId="1675112487">
    <w:abstractNumId w:val="3"/>
  </w:num>
  <w:num w:numId="45" w16cid:durableId="237833905">
    <w:abstractNumId w:val="27"/>
  </w:num>
  <w:num w:numId="46" w16cid:durableId="1827892440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2395"/>
    <w:rsid w:val="00045FD2"/>
    <w:rsid w:val="000659A9"/>
    <w:rsid w:val="00077F38"/>
    <w:rsid w:val="00081355"/>
    <w:rsid w:val="000A0962"/>
    <w:rsid w:val="000B2EA4"/>
    <w:rsid w:val="000F609E"/>
    <w:rsid w:val="00101807"/>
    <w:rsid w:val="00102ED9"/>
    <w:rsid w:val="00105C9F"/>
    <w:rsid w:val="001156B5"/>
    <w:rsid w:val="001318A6"/>
    <w:rsid w:val="001347E5"/>
    <w:rsid w:val="0015265C"/>
    <w:rsid w:val="00161BB0"/>
    <w:rsid w:val="0016423A"/>
    <w:rsid w:val="001800D8"/>
    <w:rsid w:val="001A0925"/>
    <w:rsid w:val="001B1EE6"/>
    <w:rsid w:val="001C1D16"/>
    <w:rsid w:val="001C25B6"/>
    <w:rsid w:val="001C6CAE"/>
    <w:rsid w:val="001E19BE"/>
    <w:rsid w:val="001F35D5"/>
    <w:rsid w:val="002101FE"/>
    <w:rsid w:val="002169B3"/>
    <w:rsid w:val="00231E49"/>
    <w:rsid w:val="00236FD2"/>
    <w:rsid w:val="00260607"/>
    <w:rsid w:val="00264833"/>
    <w:rsid w:val="002701B6"/>
    <w:rsid w:val="00274A97"/>
    <w:rsid w:val="00274DD4"/>
    <w:rsid w:val="00285B9E"/>
    <w:rsid w:val="00292EC9"/>
    <w:rsid w:val="0029540A"/>
    <w:rsid w:val="002A79BA"/>
    <w:rsid w:val="002A7CD5"/>
    <w:rsid w:val="002B5DB2"/>
    <w:rsid w:val="002C1521"/>
    <w:rsid w:val="002D00E7"/>
    <w:rsid w:val="002D6BF4"/>
    <w:rsid w:val="002F39C6"/>
    <w:rsid w:val="002F433B"/>
    <w:rsid w:val="00301672"/>
    <w:rsid w:val="003032B5"/>
    <w:rsid w:val="00332AC9"/>
    <w:rsid w:val="00337D9E"/>
    <w:rsid w:val="00344A5B"/>
    <w:rsid w:val="00350213"/>
    <w:rsid w:val="003521A5"/>
    <w:rsid w:val="00362651"/>
    <w:rsid w:val="00362DBE"/>
    <w:rsid w:val="00375289"/>
    <w:rsid w:val="00377264"/>
    <w:rsid w:val="003777DE"/>
    <w:rsid w:val="0038133B"/>
    <w:rsid w:val="003A1A39"/>
    <w:rsid w:val="003A3672"/>
    <w:rsid w:val="003A608C"/>
    <w:rsid w:val="003B75E6"/>
    <w:rsid w:val="003C757B"/>
    <w:rsid w:val="003D2375"/>
    <w:rsid w:val="003E74F7"/>
    <w:rsid w:val="003F1AE5"/>
    <w:rsid w:val="003F41A3"/>
    <w:rsid w:val="003F4D0B"/>
    <w:rsid w:val="003F6AEB"/>
    <w:rsid w:val="004101DE"/>
    <w:rsid w:val="00412DF3"/>
    <w:rsid w:val="00416945"/>
    <w:rsid w:val="00426862"/>
    <w:rsid w:val="0043466F"/>
    <w:rsid w:val="00441CE4"/>
    <w:rsid w:val="0044728D"/>
    <w:rsid w:val="00467738"/>
    <w:rsid w:val="004807B3"/>
    <w:rsid w:val="004835F3"/>
    <w:rsid w:val="004840D7"/>
    <w:rsid w:val="0048697E"/>
    <w:rsid w:val="00494E7D"/>
    <w:rsid w:val="004A2629"/>
    <w:rsid w:val="004B0675"/>
    <w:rsid w:val="004C66D1"/>
    <w:rsid w:val="004D2834"/>
    <w:rsid w:val="004D45DE"/>
    <w:rsid w:val="004D7595"/>
    <w:rsid w:val="004E6BBA"/>
    <w:rsid w:val="004F24BB"/>
    <w:rsid w:val="00506878"/>
    <w:rsid w:val="005103A8"/>
    <w:rsid w:val="00514B88"/>
    <w:rsid w:val="00533ACB"/>
    <w:rsid w:val="00544DD6"/>
    <w:rsid w:val="00551AE4"/>
    <w:rsid w:val="00573554"/>
    <w:rsid w:val="005773C3"/>
    <w:rsid w:val="00580E51"/>
    <w:rsid w:val="005908A8"/>
    <w:rsid w:val="0059471D"/>
    <w:rsid w:val="005A78E8"/>
    <w:rsid w:val="005B5947"/>
    <w:rsid w:val="005D3D6D"/>
    <w:rsid w:val="005E0F0B"/>
    <w:rsid w:val="005E3500"/>
    <w:rsid w:val="005E6947"/>
    <w:rsid w:val="0060030F"/>
    <w:rsid w:val="0060325D"/>
    <w:rsid w:val="0060431C"/>
    <w:rsid w:val="00615A56"/>
    <w:rsid w:val="006243B4"/>
    <w:rsid w:val="00624AC6"/>
    <w:rsid w:val="0064583D"/>
    <w:rsid w:val="00655BAD"/>
    <w:rsid w:val="00662131"/>
    <w:rsid w:val="006661E4"/>
    <w:rsid w:val="00673797"/>
    <w:rsid w:val="00683514"/>
    <w:rsid w:val="006935C2"/>
    <w:rsid w:val="006B1C3A"/>
    <w:rsid w:val="006C7B6A"/>
    <w:rsid w:val="006D5CF6"/>
    <w:rsid w:val="00710888"/>
    <w:rsid w:val="007173F5"/>
    <w:rsid w:val="00730E56"/>
    <w:rsid w:val="00732850"/>
    <w:rsid w:val="00733783"/>
    <w:rsid w:val="0073452E"/>
    <w:rsid w:val="0075031C"/>
    <w:rsid w:val="00752374"/>
    <w:rsid w:val="00757923"/>
    <w:rsid w:val="007618FD"/>
    <w:rsid w:val="00764A72"/>
    <w:rsid w:val="007679A3"/>
    <w:rsid w:val="00781D1C"/>
    <w:rsid w:val="007871AF"/>
    <w:rsid w:val="007952D0"/>
    <w:rsid w:val="007A1E8B"/>
    <w:rsid w:val="007B6692"/>
    <w:rsid w:val="007C0C4F"/>
    <w:rsid w:val="007C0DA3"/>
    <w:rsid w:val="007C6D74"/>
    <w:rsid w:val="007C7C42"/>
    <w:rsid w:val="007D2F0C"/>
    <w:rsid w:val="007D6731"/>
    <w:rsid w:val="007F7114"/>
    <w:rsid w:val="00811F1E"/>
    <w:rsid w:val="00826B10"/>
    <w:rsid w:val="008417B2"/>
    <w:rsid w:val="00843E4E"/>
    <w:rsid w:val="00870EAC"/>
    <w:rsid w:val="008A32D1"/>
    <w:rsid w:val="008B2E08"/>
    <w:rsid w:val="008B69F4"/>
    <w:rsid w:val="008C102A"/>
    <w:rsid w:val="008C6007"/>
    <w:rsid w:val="008D354C"/>
    <w:rsid w:val="0093217A"/>
    <w:rsid w:val="009351F3"/>
    <w:rsid w:val="00936C98"/>
    <w:rsid w:val="00945DFE"/>
    <w:rsid w:val="009721AC"/>
    <w:rsid w:val="00976D79"/>
    <w:rsid w:val="009B3533"/>
    <w:rsid w:val="009C50A5"/>
    <w:rsid w:val="009E2ECB"/>
    <w:rsid w:val="009E5EAB"/>
    <w:rsid w:val="00A00849"/>
    <w:rsid w:val="00A02CBF"/>
    <w:rsid w:val="00A02D76"/>
    <w:rsid w:val="00A148C1"/>
    <w:rsid w:val="00A23BF8"/>
    <w:rsid w:val="00A3341E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292"/>
    <w:rsid w:val="00AD36BC"/>
    <w:rsid w:val="00AF1504"/>
    <w:rsid w:val="00AF3A55"/>
    <w:rsid w:val="00B149CE"/>
    <w:rsid w:val="00B37A21"/>
    <w:rsid w:val="00B41323"/>
    <w:rsid w:val="00B426F2"/>
    <w:rsid w:val="00B51AE3"/>
    <w:rsid w:val="00B937D0"/>
    <w:rsid w:val="00BE62ED"/>
    <w:rsid w:val="00C17D00"/>
    <w:rsid w:val="00C24092"/>
    <w:rsid w:val="00C304C7"/>
    <w:rsid w:val="00C3710C"/>
    <w:rsid w:val="00C4574B"/>
    <w:rsid w:val="00C461B6"/>
    <w:rsid w:val="00C618F7"/>
    <w:rsid w:val="00C73694"/>
    <w:rsid w:val="00C80F75"/>
    <w:rsid w:val="00C813EE"/>
    <w:rsid w:val="00C90266"/>
    <w:rsid w:val="00C95246"/>
    <w:rsid w:val="00C97E2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360E8"/>
    <w:rsid w:val="00D65AF2"/>
    <w:rsid w:val="00D86BD7"/>
    <w:rsid w:val="00DD6F2F"/>
    <w:rsid w:val="00E11E5B"/>
    <w:rsid w:val="00E4279F"/>
    <w:rsid w:val="00E47D4C"/>
    <w:rsid w:val="00E53004"/>
    <w:rsid w:val="00E53C6F"/>
    <w:rsid w:val="00E7144B"/>
    <w:rsid w:val="00E77C03"/>
    <w:rsid w:val="00E82099"/>
    <w:rsid w:val="00E831E7"/>
    <w:rsid w:val="00E85C2D"/>
    <w:rsid w:val="00E96850"/>
    <w:rsid w:val="00EA133B"/>
    <w:rsid w:val="00EB652C"/>
    <w:rsid w:val="00EC248F"/>
    <w:rsid w:val="00EC4CBD"/>
    <w:rsid w:val="00EC53D5"/>
    <w:rsid w:val="00EC5CF7"/>
    <w:rsid w:val="00EE26E1"/>
    <w:rsid w:val="00F0187D"/>
    <w:rsid w:val="00F03DEA"/>
    <w:rsid w:val="00F102EC"/>
    <w:rsid w:val="00F15911"/>
    <w:rsid w:val="00F17B06"/>
    <w:rsid w:val="00F218A9"/>
    <w:rsid w:val="00F27AD8"/>
    <w:rsid w:val="00F32DA1"/>
    <w:rsid w:val="00F46A8D"/>
    <w:rsid w:val="00F56A63"/>
    <w:rsid w:val="00F60171"/>
    <w:rsid w:val="00F655CD"/>
    <w:rsid w:val="00F826FA"/>
    <w:rsid w:val="00F858DA"/>
    <w:rsid w:val="00F92B86"/>
    <w:rsid w:val="00F9776E"/>
    <w:rsid w:val="00FA2CE3"/>
    <w:rsid w:val="00FA5F18"/>
    <w:rsid w:val="00FC65FF"/>
    <w:rsid w:val="00FD0323"/>
    <w:rsid w:val="00FD1DC1"/>
    <w:rsid w:val="00FD33A2"/>
    <w:rsid w:val="00FD7652"/>
    <w:rsid w:val="00FE21D5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9D149F7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68E4A-4DDC-4016-A5A1-9561DCF9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1005</TotalTime>
  <Pages>9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4624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허정우</cp:lastModifiedBy>
  <cp:revision>61</cp:revision>
  <cp:lastPrinted>2023-03-07T13:39:00Z</cp:lastPrinted>
  <dcterms:created xsi:type="dcterms:W3CDTF">2011-10-04T16:09:00Z</dcterms:created>
  <dcterms:modified xsi:type="dcterms:W3CDTF">2025-05-14T10:01:00Z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